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76C" w:rsidRPr="00D26EC2" w:rsidRDefault="00E41E28" w:rsidP="00D26EC2">
      <w:pPr>
        <w:pStyle w:val="Titre"/>
        <w:jc w:val="center"/>
        <w:rPr>
          <w:sz w:val="48"/>
          <w:szCs w:val="48"/>
          <w:lang w:val="fr-CH" w:eastAsia="fr-CH"/>
        </w:rPr>
      </w:pPr>
      <w:r w:rsidRPr="003B6A5E">
        <w:rPr>
          <w:sz w:val="48"/>
          <w:szCs w:val="48"/>
          <w:lang w:val="fr-CH" w:eastAsia="fr-CH"/>
        </w:rPr>
        <w:t xml:space="preserve">Challenge pour les </w:t>
      </w:r>
      <w:r w:rsidR="00E001E6" w:rsidRPr="003B6A5E">
        <w:rPr>
          <w:sz w:val="48"/>
          <w:szCs w:val="48"/>
          <w:lang w:val="fr-CH" w:eastAsia="fr-CH"/>
        </w:rPr>
        <w:t>hackers</w:t>
      </w:r>
      <w:r w:rsidRPr="003B6A5E">
        <w:rPr>
          <w:sz w:val="48"/>
          <w:szCs w:val="48"/>
          <w:lang w:val="fr-CH" w:eastAsia="fr-CH"/>
        </w:rPr>
        <w:t> !</w:t>
      </w:r>
    </w:p>
    <w:p w:rsidR="003D26E5" w:rsidRDefault="003D26E5" w:rsidP="00E6376C">
      <w:pPr>
        <w:rPr>
          <w:lang w:val="fr-CH" w:eastAsia="fr-CH"/>
        </w:rPr>
      </w:pPr>
    </w:p>
    <w:tbl>
      <w:tblPr>
        <w:tblStyle w:val="TableETML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902"/>
      </w:tblGrid>
      <w:tr w:rsidR="003D26E5" w:rsidRPr="002557C2" w:rsidTr="007E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3D26E5" w:rsidRPr="002557C2" w:rsidRDefault="003D26E5" w:rsidP="00335D7B">
            <w:pPr>
              <w:rPr>
                <w:rFonts w:cs="Arial"/>
                <w:szCs w:val="22"/>
                <w:lang w:eastAsia="fr-CH"/>
              </w:rPr>
            </w:pPr>
            <w:r w:rsidRPr="002557C2">
              <w:rPr>
                <w:rFonts w:eastAsia="Times New Roman" w:cs="Arial"/>
                <w:color w:val="FF0000"/>
                <w:szCs w:val="22"/>
                <w:lang w:eastAsia="fr-CH"/>
              </w:rPr>
              <w:t xml:space="preserve">  </w:t>
            </w:r>
            <w:r w:rsidRPr="002557C2">
              <w:rPr>
                <w:rFonts w:cs="Arial"/>
                <w:szCs w:val="22"/>
                <w:lang w:eastAsia="fr-CH"/>
              </w:rPr>
              <w:t>Elément</w:t>
            </w:r>
          </w:p>
        </w:tc>
        <w:tc>
          <w:tcPr>
            <w:tcW w:w="5902" w:type="dxa"/>
          </w:tcPr>
          <w:p w:rsidR="003D26E5" w:rsidRPr="002557C2" w:rsidRDefault="003D26E5" w:rsidP="00335D7B">
            <w:pPr>
              <w:rPr>
                <w:rFonts w:cs="Arial"/>
                <w:szCs w:val="22"/>
                <w:lang w:eastAsia="fr-CH"/>
              </w:rPr>
            </w:pPr>
            <w:r w:rsidRPr="002557C2">
              <w:rPr>
                <w:rFonts w:cs="Arial"/>
                <w:szCs w:val="22"/>
                <w:lang w:eastAsia="fr-CH"/>
              </w:rPr>
              <w:t>Description</w:t>
            </w:r>
          </w:p>
        </w:tc>
      </w:tr>
      <w:tr w:rsidR="003D26E5" w:rsidRPr="002557C2" w:rsidTr="007E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  <w:hideMark/>
          </w:tcPr>
          <w:p w:rsidR="003D26E5" w:rsidRPr="002557C2" w:rsidRDefault="00470273" w:rsidP="00335D7B">
            <w:pPr>
              <w:rPr>
                <w:rFonts w:cs="Arial"/>
                <w:b/>
                <w:bCs/>
                <w:szCs w:val="22"/>
                <w:lang w:eastAsia="fr-CH"/>
              </w:rPr>
            </w:pPr>
            <w:r>
              <w:rPr>
                <w:rFonts w:cs="Arial"/>
                <w:b/>
                <w:bCs/>
                <w:szCs w:val="22"/>
                <w:lang w:eastAsia="fr-CH"/>
              </w:rPr>
              <w:t>Type de travail</w:t>
            </w:r>
          </w:p>
        </w:tc>
        <w:tc>
          <w:tcPr>
            <w:tcW w:w="5902" w:type="dxa"/>
            <w:hideMark/>
          </w:tcPr>
          <w:p w:rsidR="003D26E5" w:rsidRPr="002557C2" w:rsidRDefault="00470273" w:rsidP="00335D7B">
            <w:pPr>
              <w:rPr>
                <w:rFonts w:cs="Arial"/>
                <w:szCs w:val="22"/>
                <w:lang w:eastAsia="fr-CH"/>
              </w:rPr>
            </w:pPr>
            <w:r>
              <w:rPr>
                <w:rFonts w:cs="Arial"/>
                <w:szCs w:val="22"/>
                <w:lang w:eastAsia="fr-CH"/>
              </w:rPr>
              <w:t>Individuel</w:t>
            </w:r>
          </w:p>
        </w:tc>
      </w:tr>
      <w:tr w:rsidR="003D26E5" w:rsidRPr="002557C2" w:rsidTr="007E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  <w:hideMark/>
          </w:tcPr>
          <w:p w:rsidR="003D26E5" w:rsidRPr="002557C2" w:rsidRDefault="003D26E5" w:rsidP="00335D7B">
            <w:pPr>
              <w:rPr>
                <w:rFonts w:cs="Arial"/>
                <w:b/>
                <w:bCs/>
                <w:szCs w:val="22"/>
                <w:lang w:eastAsia="fr-CH"/>
              </w:rPr>
            </w:pPr>
            <w:r w:rsidRPr="002557C2">
              <w:rPr>
                <w:rFonts w:cs="Arial"/>
                <w:b/>
                <w:bCs/>
                <w:szCs w:val="22"/>
                <w:lang w:eastAsia="fr-CH"/>
              </w:rPr>
              <w:t>Objectif</w:t>
            </w:r>
            <w:r w:rsidR="00F130C1">
              <w:rPr>
                <w:rFonts w:cs="Arial"/>
                <w:b/>
                <w:bCs/>
                <w:szCs w:val="22"/>
                <w:lang w:eastAsia="fr-CH"/>
              </w:rPr>
              <w:t xml:space="preserve"> pédagogique</w:t>
            </w:r>
          </w:p>
        </w:tc>
        <w:tc>
          <w:tcPr>
            <w:tcW w:w="5902" w:type="dxa"/>
            <w:hideMark/>
          </w:tcPr>
          <w:p w:rsidR="003D26E5" w:rsidRPr="002557C2" w:rsidRDefault="003D26E5" w:rsidP="003D26E5">
            <w:pPr>
              <w:ind w:left="0"/>
              <w:rPr>
                <w:rFonts w:cs="Arial"/>
                <w:szCs w:val="22"/>
                <w:lang w:eastAsia="fr-CH"/>
              </w:rPr>
            </w:pPr>
            <w:r w:rsidRPr="002557C2">
              <w:rPr>
                <w:rFonts w:cs="Arial"/>
                <w:szCs w:val="22"/>
                <w:lang w:eastAsia="fr-CH"/>
              </w:rPr>
              <w:t xml:space="preserve"> </w:t>
            </w:r>
            <w:r w:rsidR="00B76BB2">
              <w:rPr>
                <w:rFonts w:cs="Arial"/>
                <w:szCs w:val="22"/>
                <w:lang w:eastAsia="fr-CH"/>
              </w:rPr>
              <w:t>P</w:t>
            </w:r>
            <w:r w:rsidR="00B76BB2" w:rsidRPr="00B76BB2">
              <w:rPr>
                <w:rFonts w:cs="Arial"/>
                <w:szCs w:val="22"/>
                <w:lang w:eastAsia="fr-CH"/>
              </w:rPr>
              <w:t xml:space="preserve">rotéger une application </w:t>
            </w:r>
            <w:r w:rsidR="00B76BB2" w:rsidRPr="00A12E68">
              <w:rPr>
                <w:rFonts w:cs="Arial"/>
                <w:b/>
                <w:szCs w:val="22"/>
                <w:lang w:eastAsia="fr-CH"/>
              </w:rPr>
              <w:t>PHP</w:t>
            </w:r>
            <w:r w:rsidR="00B76BB2" w:rsidRPr="00B76BB2">
              <w:rPr>
                <w:rFonts w:cs="Arial"/>
                <w:szCs w:val="22"/>
                <w:lang w:eastAsia="fr-CH"/>
              </w:rPr>
              <w:t xml:space="preserve"> contre les attaques par</w:t>
            </w:r>
            <w:r w:rsidR="00B76BB2">
              <w:rPr>
                <w:rFonts w:cs="Arial"/>
                <w:szCs w:val="22"/>
                <w:lang w:eastAsia="fr-CH"/>
              </w:rPr>
              <w:t xml:space="preserve"> i</w:t>
            </w:r>
            <w:r w:rsidR="00B76BB2" w:rsidRPr="00B76BB2">
              <w:rPr>
                <w:rFonts w:cs="Arial"/>
                <w:szCs w:val="22"/>
                <w:lang w:eastAsia="fr-CH"/>
              </w:rPr>
              <w:t xml:space="preserve">njection SQL en utilisant le connecteur </w:t>
            </w:r>
            <w:r w:rsidR="00B76BB2" w:rsidRPr="00A12E68">
              <w:rPr>
                <w:rFonts w:cs="Arial"/>
                <w:b/>
                <w:szCs w:val="22"/>
                <w:lang w:eastAsia="fr-CH"/>
              </w:rPr>
              <w:t>PDO</w:t>
            </w:r>
          </w:p>
        </w:tc>
      </w:tr>
      <w:tr w:rsidR="003D26E5" w:rsidRPr="002557C2" w:rsidTr="007E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  <w:hideMark/>
          </w:tcPr>
          <w:p w:rsidR="003D26E5" w:rsidRPr="002557C2" w:rsidRDefault="003D26E5" w:rsidP="00335D7B">
            <w:pPr>
              <w:rPr>
                <w:rFonts w:cs="Arial"/>
                <w:b/>
                <w:bCs/>
                <w:szCs w:val="22"/>
                <w:lang w:eastAsia="fr-CH"/>
              </w:rPr>
            </w:pPr>
            <w:r w:rsidRPr="002557C2">
              <w:rPr>
                <w:rFonts w:cs="Arial"/>
                <w:b/>
                <w:bCs/>
                <w:szCs w:val="22"/>
                <w:lang w:eastAsia="fr-CH"/>
              </w:rPr>
              <w:t>Durée estimée </w:t>
            </w:r>
          </w:p>
        </w:tc>
        <w:tc>
          <w:tcPr>
            <w:tcW w:w="5902" w:type="dxa"/>
            <w:hideMark/>
          </w:tcPr>
          <w:p w:rsidR="003D26E5" w:rsidRPr="002557C2" w:rsidRDefault="003D26E5" w:rsidP="00335D7B">
            <w:pPr>
              <w:rPr>
                <w:rFonts w:cs="Arial"/>
                <w:szCs w:val="22"/>
                <w:lang w:eastAsia="fr-CH"/>
              </w:rPr>
            </w:pPr>
            <w:r w:rsidRPr="002557C2">
              <w:rPr>
                <w:rFonts w:cs="Arial"/>
                <w:szCs w:val="22"/>
                <w:lang w:eastAsia="fr-CH"/>
              </w:rPr>
              <w:t>30 min </w:t>
            </w:r>
          </w:p>
        </w:tc>
      </w:tr>
      <w:tr w:rsidR="003D26E5" w:rsidRPr="002557C2" w:rsidTr="007E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  <w:hideMark/>
          </w:tcPr>
          <w:p w:rsidR="003D26E5" w:rsidRPr="002557C2" w:rsidRDefault="003D26E5" w:rsidP="00335D7B">
            <w:pPr>
              <w:rPr>
                <w:rFonts w:cs="Arial"/>
                <w:b/>
                <w:bCs/>
                <w:szCs w:val="22"/>
                <w:lang w:eastAsia="fr-CH"/>
              </w:rPr>
            </w:pPr>
            <w:r w:rsidRPr="002557C2">
              <w:rPr>
                <w:rFonts w:cs="Arial"/>
                <w:b/>
                <w:bCs/>
                <w:szCs w:val="22"/>
                <w:lang w:eastAsia="fr-CH"/>
              </w:rPr>
              <w:t>Fichiers sources </w:t>
            </w:r>
          </w:p>
        </w:tc>
        <w:tc>
          <w:tcPr>
            <w:tcW w:w="5902" w:type="dxa"/>
            <w:hideMark/>
          </w:tcPr>
          <w:p w:rsidR="001856E3" w:rsidRPr="002557C2" w:rsidRDefault="003D26E5" w:rsidP="002D2AB5">
            <w:pPr>
              <w:rPr>
                <w:rFonts w:cs="Arial"/>
                <w:szCs w:val="22"/>
                <w:lang w:eastAsia="fr-CH"/>
              </w:rPr>
            </w:pPr>
            <w:r w:rsidRPr="002557C2">
              <w:rPr>
                <w:rFonts w:cs="Arial"/>
                <w:szCs w:val="22"/>
                <w:lang w:eastAsia="fr-CH"/>
              </w:rPr>
              <w:t>L</w:t>
            </w:r>
            <w:r w:rsidR="002D2AB5">
              <w:rPr>
                <w:rFonts w:cs="Arial"/>
                <w:szCs w:val="22"/>
                <w:lang w:eastAsia="fr-CH"/>
              </w:rPr>
              <w:t>e code de l</w:t>
            </w:r>
            <w:r w:rsidRPr="002557C2">
              <w:rPr>
                <w:rFonts w:cs="Arial"/>
                <w:szCs w:val="22"/>
                <w:lang w:eastAsia="fr-CH"/>
              </w:rPr>
              <w:t xml:space="preserve">’application </w:t>
            </w:r>
            <w:r w:rsidRPr="00A12E68">
              <w:rPr>
                <w:rFonts w:cs="Arial"/>
                <w:b/>
                <w:szCs w:val="22"/>
                <w:lang w:eastAsia="fr-CH"/>
              </w:rPr>
              <w:t>PHP</w:t>
            </w:r>
            <w:r w:rsidRPr="002557C2">
              <w:rPr>
                <w:rFonts w:cs="Arial"/>
                <w:szCs w:val="22"/>
                <w:lang w:eastAsia="fr-CH"/>
              </w:rPr>
              <w:t xml:space="preserve"> est fourni par l’enseignant</w:t>
            </w:r>
            <w:r w:rsidR="002D2AB5">
              <w:rPr>
                <w:rFonts w:cs="Arial"/>
                <w:szCs w:val="22"/>
                <w:lang w:eastAsia="fr-CH"/>
              </w:rPr>
              <w:t xml:space="preserve"> et est</w:t>
            </w:r>
            <w:r w:rsidR="001856E3">
              <w:rPr>
                <w:rFonts w:cs="Arial"/>
                <w:szCs w:val="22"/>
                <w:lang w:eastAsia="fr-CH"/>
              </w:rPr>
              <w:t xml:space="preserve"> disponible dans </w:t>
            </w:r>
            <w:r w:rsidR="001856E3" w:rsidRPr="00A12E68">
              <w:rPr>
                <w:rFonts w:cs="Arial"/>
                <w:b/>
                <w:szCs w:val="22"/>
                <w:lang w:eastAsia="fr-CH"/>
              </w:rPr>
              <w:t>Teams</w:t>
            </w:r>
            <w:r w:rsidR="0054215C">
              <w:rPr>
                <w:rFonts w:cs="Arial"/>
                <w:szCs w:val="22"/>
                <w:lang w:eastAsia="fr-CH"/>
              </w:rPr>
              <w:t xml:space="preserve"> dans le canal 151</w:t>
            </w:r>
          </w:p>
        </w:tc>
      </w:tr>
      <w:tr w:rsidR="003D26E5" w:rsidRPr="002557C2" w:rsidTr="007E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  <w:hideMark/>
          </w:tcPr>
          <w:p w:rsidR="003D26E5" w:rsidRPr="002557C2" w:rsidRDefault="003D26E5" w:rsidP="00335D7B">
            <w:pPr>
              <w:rPr>
                <w:rFonts w:cs="Arial"/>
                <w:b/>
                <w:bCs/>
                <w:szCs w:val="22"/>
                <w:lang w:eastAsia="fr-CH"/>
              </w:rPr>
            </w:pPr>
            <w:r w:rsidRPr="002557C2">
              <w:rPr>
                <w:rFonts w:cs="Arial"/>
                <w:b/>
                <w:bCs/>
                <w:szCs w:val="22"/>
                <w:lang w:eastAsia="fr-CH"/>
              </w:rPr>
              <w:t>A produire </w:t>
            </w:r>
          </w:p>
        </w:tc>
        <w:tc>
          <w:tcPr>
            <w:tcW w:w="5902" w:type="dxa"/>
            <w:hideMark/>
          </w:tcPr>
          <w:p w:rsidR="003D26E5" w:rsidRPr="002557C2" w:rsidRDefault="007A7D0D" w:rsidP="007A7D0D">
            <w:pPr>
              <w:ind w:left="0"/>
              <w:rPr>
                <w:rFonts w:cs="Arial"/>
                <w:szCs w:val="22"/>
                <w:lang w:eastAsia="fr-CH"/>
              </w:rPr>
            </w:pPr>
            <w:r>
              <w:rPr>
                <w:rFonts w:cs="Arial"/>
                <w:szCs w:val="22"/>
                <w:lang w:eastAsia="fr-CH"/>
              </w:rPr>
              <w:t xml:space="preserve">  </w:t>
            </w:r>
            <w:r w:rsidR="003D26E5" w:rsidRPr="002557C2">
              <w:rPr>
                <w:rFonts w:cs="Arial"/>
                <w:szCs w:val="22"/>
                <w:lang w:eastAsia="fr-CH"/>
              </w:rPr>
              <w:t>Répondre aux questions directement dans ce document </w:t>
            </w:r>
          </w:p>
        </w:tc>
      </w:tr>
      <w:tr w:rsidR="003D26E5" w:rsidRPr="002557C2" w:rsidTr="007E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  <w:hideMark/>
          </w:tcPr>
          <w:p w:rsidR="003D26E5" w:rsidRPr="002557C2" w:rsidRDefault="003D26E5" w:rsidP="00335D7B">
            <w:pPr>
              <w:rPr>
                <w:rFonts w:cs="Arial"/>
                <w:b/>
                <w:bCs/>
                <w:szCs w:val="22"/>
                <w:lang w:eastAsia="fr-CH"/>
              </w:rPr>
            </w:pPr>
            <w:r w:rsidRPr="002557C2">
              <w:rPr>
                <w:rFonts w:cs="Arial"/>
                <w:szCs w:val="22"/>
                <w:lang w:eastAsia="fr-CH"/>
              </w:rPr>
              <w:t> </w:t>
            </w:r>
            <w:r w:rsidRPr="002557C2">
              <w:rPr>
                <w:rFonts w:cs="Arial"/>
                <w:b/>
                <w:bCs/>
                <w:szCs w:val="22"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:rsidR="003D26E5" w:rsidRPr="002557C2" w:rsidRDefault="002557C2" w:rsidP="002557C2">
            <w:pPr>
              <w:ind w:left="0"/>
              <w:rPr>
                <w:rFonts w:cs="Arial"/>
                <w:szCs w:val="22"/>
                <w:lang w:eastAsia="fr-CH"/>
              </w:rPr>
            </w:pPr>
            <w:r w:rsidRPr="002557C2">
              <w:rPr>
                <w:rFonts w:cs="Arial"/>
                <w:szCs w:val="22"/>
                <w:lang w:eastAsia="fr-CH"/>
              </w:rPr>
              <w:t xml:space="preserve"> </w:t>
            </w:r>
            <w:r w:rsidR="007A7D0D">
              <w:rPr>
                <w:rFonts w:cs="Arial"/>
                <w:szCs w:val="22"/>
                <w:lang w:eastAsia="fr-CH"/>
              </w:rPr>
              <w:t xml:space="preserve"> </w:t>
            </w:r>
            <w:r w:rsidR="00DD5425">
              <w:rPr>
                <w:rFonts w:cs="Arial"/>
                <w:szCs w:val="22"/>
                <w:lang w:eastAsia="fr-CH"/>
              </w:rPr>
              <w:t>Internet</w:t>
            </w:r>
          </w:p>
        </w:tc>
      </w:tr>
    </w:tbl>
    <w:p w:rsidR="00E41E28" w:rsidRDefault="00E41E28" w:rsidP="00E41E28">
      <w:pPr>
        <w:rPr>
          <w:lang w:val="fr-CH" w:eastAsia="fr-CH"/>
        </w:rPr>
      </w:pPr>
    </w:p>
    <w:p w:rsidR="00F65495" w:rsidRPr="00F65495" w:rsidRDefault="00F65495" w:rsidP="00F65495">
      <w:pPr>
        <w:pStyle w:val="Titre1"/>
      </w:pPr>
      <w:r w:rsidRPr="00F65495">
        <w:t xml:space="preserve">Introduction </w:t>
      </w:r>
    </w:p>
    <w:p w:rsidR="00F65495" w:rsidRDefault="00F65495" w:rsidP="00E41E28">
      <w:pPr>
        <w:rPr>
          <w:lang w:val="fr-CH" w:eastAsia="fr-CH"/>
        </w:rPr>
      </w:pPr>
    </w:p>
    <w:p w:rsidR="00E86AB1" w:rsidRDefault="00E86AB1" w:rsidP="00E41E28">
      <w:pPr>
        <w:rPr>
          <w:lang w:val="fr-CH" w:eastAsia="fr-CH"/>
        </w:rPr>
      </w:pPr>
      <w:r>
        <w:rPr>
          <w:lang w:val="fr-CH" w:eastAsia="fr-CH"/>
        </w:rPr>
        <w:t xml:space="preserve">Cet exercice a pour but de vous faire découvrir les attaques par injection </w:t>
      </w:r>
      <w:r w:rsidRPr="00A12E68">
        <w:rPr>
          <w:b/>
          <w:lang w:val="fr-CH" w:eastAsia="fr-CH"/>
        </w:rPr>
        <w:t>SQL</w:t>
      </w:r>
      <w:r w:rsidR="001B79ED">
        <w:rPr>
          <w:lang w:val="fr-CH" w:eastAsia="fr-CH"/>
        </w:rPr>
        <w:t>.</w:t>
      </w:r>
      <w:r>
        <w:rPr>
          <w:lang w:val="fr-CH" w:eastAsia="fr-CH"/>
        </w:rPr>
        <w:t xml:space="preserve"> </w:t>
      </w:r>
      <w:r w:rsidR="001B79ED">
        <w:rPr>
          <w:lang w:val="fr-CH" w:eastAsia="fr-CH"/>
        </w:rPr>
        <w:t>M</w:t>
      </w:r>
      <w:r>
        <w:rPr>
          <w:lang w:val="fr-CH" w:eastAsia="fr-CH"/>
        </w:rPr>
        <w:t>ais surtout</w:t>
      </w:r>
      <w:r w:rsidR="00F65495">
        <w:rPr>
          <w:lang w:val="fr-CH" w:eastAsia="fr-CH"/>
        </w:rPr>
        <w:t xml:space="preserve"> de vous montrer</w:t>
      </w:r>
      <w:r>
        <w:rPr>
          <w:lang w:val="fr-CH" w:eastAsia="fr-CH"/>
        </w:rPr>
        <w:t xml:space="preserve">, </w:t>
      </w:r>
      <w:r w:rsidR="00F65495">
        <w:rPr>
          <w:lang w:val="fr-CH" w:eastAsia="fr-CH"/>
        </w:rPr>
        <w:t>comment, en</w:t>
      </w:r>
      <w:r>
        <w:rPr>
          <w:lang w:val="fr-CH" w:eastAsia="fr-CH"/>
        </w:rPr>
        <w:t xml:space="preserve"> tant que développeur</w:t>
      </w:r>
      <w:r w:rsidR="00F65495">
        <w:rPr>
          <w:lang w:val="fr-CH" w:eastAsia="fr-CH"/>
        </w:rPr>
        <w:t>,</w:t>
      </w:r>
      <w:r>
        <w:rPr>
          <w:lang w:val="fr-CH" w:eastAsia="fr-CH"/>
        </w:rPr>
        <w:t xml:space="preserve"> vous devez protéger vos applications contre ce genre d’attaque.</w:t>
      </w:r>
      <w:r w:rsidR="00BD7C3D">
        <w:rPr>
          <w:lang w:val="fr-CH" w:eastAsia="fr-CH"/>
        </w:rPr>
        <w:t xml:space="preserve"> </w:t>
      </w:r>
    </w:p>
    <w:p w:rsidR="00F65495" w:rsidRDefault="00572948" w:rsidP="00E41E28">
      <w:pPr>
        <w:rPr>
          <w:lang w:val="fr-CH" w:eastAsia="fr-CH"/>
        </w:rPr>
      </w:pPr>
      <w:r>
        <w:rPr>
          <w:lang w:val="fr-CH" w:eastAsia="fr-CH"/>
        </w:rPr>
        <w:t>A</w:t>
      </w:r>
      <w:r w:rsidR="00BD7C3D">
        <w:rPr>
          <w:lang w:val="fr-CH" w:eastAsia="fr-CH"/>
        </w:rPr>
        <w:t xml:space="preserve">vant toute de chose, </w:t>
      </w:r>
      <w:r>
        <w:rPr>
          <w:lang w:val="fr-CH" w:eastAsia="fr-CH"/>
        </w:rPr>
        <w:t>vous</w:t>
      </w:r>
      <w:r w:rsidR="00BD7C3D">
        <w:rPr>
          <w:lang w:val="fr-CH" w:eastAsia="fr-CH"/>
        </w:rPr>
        <w:t xml:space="preserve"> </w:t>
      </w:r>
      <w:r w:rsidR="0060216B">
        <w:rPr>
          <w:lang w:val="fr-CH" w:eastAsia="fr-CH"/>
        </w:rPr>
        <w:t>dev</w:t>
      </w:r>
      <w:r>
        <w:rPr>
          <w:lang w:val="fr-CH" w:eastAsia="fr-CH"/>
        </w:rPr>
        <w:t>ez</w:t>
      </w:r>
      <w:r w:rsidR="0060216B">
        <w:rPr>
          <w:lang w:val="fr-CH" w:eastAsia="fr-CH"/>
        </w:rPr>
        <w:t xml:space="preserve"> commencer par</w:t>
      </w:r>
      <w:r w:rsidR="00BD7C3D">
        <w:rPr>
          <w:lang w:val="fr-CH" w:eastAsia="fr-CH"/>
        </w:rPr>
        <w:t xml:space="preserve"> </w:t>
      </w:r>
      <w:r w:rsidR="004B4D92">
        <w:rPr>
          <w:lang w:val="fr-CH" w:eastAsia="fr-CH"/>
        </w:rPr>
        <w:t>installer l’</w:t>
      </w:r>
      <w:r w:rsidR="00BD7C3D">
        <w:rPr>
          <w:lang w:val="fr-CH" w:eastAsia="fr-CH"/>
        </w:rPr>
        <w:t xml:space="preserve">application </w:t>
      </w:r>
      <w:r w:rsidR="00BD7C3D" w:rsidRPr="00A12E68">
        <w:rPr>
          <w:b/>
          <w:lang w:val="fr-CH" w:eastAsia="fr-CH"/>
        </w:rPr>
        <w:t>PHP</w:t>
      </w:r>
      <w:r w:rsidR="00BD7C3D">
        <w:rPr>
          <w:lang w:val="fr-CH" w:eastAsia="fr-CH"/>
        </w:rPr>
        <w:t>.</w:t>
      </w:r>
      <w:r w:rsidR="00995E21">
        <w:rPr>
          <w:lang w:val="fr-CH" w:eastAsia="fr-CH"/>
        </w:rPr>
        <w:t xml:space="preserve"> Le code source de cette application est disponible sous </w:t>
      </w:r>
      <w:r w:rsidR="00995E21" w:rsidRPr="004039BE">
        <w:rPr>
          <w:b/>
          <w:lang w:val="fr-CH" w:eastAsia="fr-CH"/>
        </w:rPr>
        <w:t>Teams</w:t>
      </w:r>
      <w:r w:rsidR="00995E21">
        <w:rPr>
          <w:lang w:val="fr-CH" w:eastAsia="fr-CH"/>
        </w:rPr>
        <w:t xml:space="preserve"> dans le </w:t>
      </w:r>
      <w:r w:rsidR="00995E21" w:rsidRPr="004039BE">
        <w:rPr>
          <w:b/>
          <w:lang w:val="fr-CH" w:eastAsia="fr-CH"/>
        </w:rPr>
        <w:t>canal 151</w:t>
      </w:r>
      <w:r w:rsidR="00995E21">
        <w:rPr>
          <w:lang w:val="fr-CH" w:eastAsia="fr-CH"/>
        </w:rPr>
        <w:t>.</w:t>
      </w:r>
    </w:p>
    <w:p w:rsidR="00985346" w:rsidRDefault="00985346" w:rsidP="00E41E28">
      <w:pPr>
        <w:rPr>
          <w:lang w:val="fr-CH" w:eastAsia="fr-CH"/>
        </w:rPr>
      </w:pPr>
    </w:p>
    <w:p w:rsidR="00712960" w:rsidRDefault="00712960" w:rsidP="00712960">
      <w:pPr>
        <w:pStyle w:val="Titre1"/>
        <w:rPr>
          <w:lang w:val="fr-CH" w:eastAsia="fr-CH"/>
        </w:rPr>
      </w:pPr>
      <w:r>
        <w:rPr>
          <w:lang w:val="fr-CH" w:eastAsia="fr-CH"/>
        </w:rPr>
        <w:t>Installation de l</w:t>
      </w:r>
      <w:r w:rsidR="006A4053">
        <w:rPr>
          <w:lang w:val="fr-CH" w:eastAsia="fr-CH"/>
        </w:rPr>
        <w:t>’</w:t>
      </w:r>
      <w:r>
        <w:rPr>
          <w:lang w:val="fr-CH" w:eastAsia="fr-CH"/>
        </w:rPr>
        <w:t xml:space="preserve">application </w:t>
      </w:r>
      <w:r w:rsidR="00D51A60">
        <w:rPr>
          <w:lang w:val="fr-CH" w:eastAsia="fr-CH"/>
        </w:rPr>
        <w:t>PHP</w:t>
      </w:r>
    </w:p>
    <w:p w:rsidR="007705E4" w:rsidRDefault="007705E4" w:rsidP="00DB6FDA">
      <w:pPr>
        <w:rPr>
          <w:lang w:val="fr-CH" w:eastAsia="fr-CH"/>
        </w:rPr>
      </w:pPr>
    </w:p>
    <w:p w:rsidR="00DB6FDA" w:rsidRDefault="00985346" w:rsidP="00DB6FDA">
      <w:pPr>
        <w:rPr>
          <w:lang w:val="fr-CH" w:eastAsia="fr-CH"/>
        </w:rPr>
      </w:pPr>
      <w:r>
        <w:rPr>
          <w:lang w:val="fr-CH" w:eastAsia="fr-CH"/>
        </w:rPr>
        <w:t>Pour</w:t>
      </w:r>
      <w:r w:rsidR="00FB7BE7">
        <w:rPr>
          <w:lang w:val="fr-CH" w:eastAsia="fr-CH"/>
        </w:rPr>
        <w:t xml:space="preserve"> installer </w:t>
      </w:r>
      <w:r>
        <w:rPr>
          <w:lang w:val="fr-CH" w:eastAsia="fr-CH"/>
        </w:rPr>
        <w:t xml:space="preserve">l’application </w:t>
      </w:r>
      <w:r w:rsidRPr="00A12E68">
        <w:rPr>
          <w:b/>
          <w:lang w:val="fr-CH" w:eastAsia="fr-CH"/>
        </w:rPr>
        <w:t>PHP</w:t>
      </w:r>
      <w:r>
        <w:rPr>
          <w:lang w:val="fr-CH" w:eastAsia="fr-CH"/>
        </w:rPr>
        <w:t xml:space="preserve"> </w:t>
      </w:r>
      <w:r w:rsidR="00FB7BE7">
        <w:rPr>
          <w:lang w:val="fr-CH" w:eastAsia="fr-CH"/>
        </w:rPr>
        <w:t>sur votre environnement</w:t>
      </w:r>
      <w:r>
        <w:rPr>
          <w:lang w:val="fr-CH" w:eastAsia="fr-CH"/>
        </w:rPr>
        <w:t>, vous devez</w:t>
      </w:r>
      <w:r w:rsidR="00C5671C">
        <w:rPr>
          <w:lang w:val="fr-CH" w:eastAsia="fr-CH"/>
        </w:rPr>
        <w:t xml:space="preserve"> </w:t>
      </w:r>
      <w:r>
        <w:rPr>
          <w:lang w:val="fr-CH" w:eastAsia="fr-CH"/>
        </w:rPr>
        <w:t>:</w:t>
      </w:r>
    </w:p>
    <w:p w:rsidR="008D7026" w:rsidRPr="003D26E5" w:rsidRDefault="00C5671C" w:rsidP="003D26E5">
      <w:pPr>
        <w:pStyle w:val="Paragraphedeliste"/>
        <w:numPr>
          <w:ilvl w:val="0"/>
          <w:numId w:val="37"/>
        </w:numPr>
        <w:rPr>
          <w:lang w:val="fr-CH" w:eastAsia="fr-CH"/>
        </w:rPr>
      </w:pPr>
      <w:r>
        <w:rPr>
          <w:lang w:val="fr-CH" w:eastAsia="fr-CH"/>
        </w:rPr>
        <w:t>R</w:t>
      </w:r>
      <w:r w:rsidR="001D6525" w:rsidRPr="0076647A">
        <w:rPr>
          <w:lang w:val="fr-CH" w:eastAsia="fr-CH"/>
        </w:rPr>
        <w:t xml:space="preserve">écupérer le code </w:t>
      </w:r>
      <w:r w:rsidR="00CE4144">
        <w:rPr>
          <w:lang w:val="fr-CH" w:eastAsia="fr-CH"/>
        </w:rPr>
        <w:t xml:space="preserve">de l’application </w:t>
      </w:r>
      <w:r w:rsidR="001D6525" w:rsidRPr="0076647A">
        <w:rPr>
          <w:lang w:val="fr-CH" w:eastAsia="fr-CH"/>
        </w:rPr>
        <w:t xml:space="preserve">présent sur </w:t>
      </w:r>
      <w:r w:rsidR="0076647A" w:rsidRPr="00A12E68">
        <w:rPr>
          <w:b/>
          <w:lang w:val="fr-CH" w:eastAsia="fr-CH"/>
        </w:rPr>
        <w:t>Teams</w:t>
      </w:r>
      <w:r w:rsidR="00F069EE">
        <w:rPr>
          <w:lang w:val="fr-CH" w:eastAsia="fr-CH"/>
        </w:rPr>
        <w:t>.</w:t>
      </w:r>
    </w:p>
    <w:p w:rsidR="007E62FE" w:rsidRDefault="00C5671C" w:rsidP="007E62FE">
      <w:pPr>
        <w:pStyle w:val="Paragraphedeliste"/>
        <w:numPr>
          <w:ilvl w:val="0"/>
          <w:numId w:val="37"/>
        </w:numPr>
        <w:rPr>
          <w:lang w:val="fr-CH" w:eastAsia="fr-CH"/>
        </w:rPr>
      </w:pPr>
      <w:r>
        <w:rPr>
          <w:lang w:val="fr-CH" w:eastAsia="fr-CH"/>
        </w:rPr>
        <w:t>E</w:t>
      </w:r>
      <w:r w:rsidR="00B12D18" w:rsidRPr="00DB6FDA">
        <w:rPr>
          <w:lang w:val="fr-CH" w:eastAsia="fr-CH"/>
        </w:rPr>
        <w:t xml:space="preserve">xécuter le fichier </w:t>
      </w:r>
      <w:proofErr w:type="spellStart"/>
      <w:r w:rsidR="00B12D18" w:rsidRPr="00143BE9">
        <w:rPr>
          <w:b/>
          <w:lang w:val="fr-CH" w:eastAsia="fr-CH"/>
        </w:rPr>
        <w:t>dump.sql</w:t>
      </w:r>
      <w:proofErr w:type="spellEnd"/>
      <w:r w:rsidR="00B12D18" w:rsidRPr="00DB6FDA">
        <w:rPr>
          <w:lang w:val="fr-CH" w:eastAsia="fr-CH"/>
        </w:rPr>
        <w:t xml:space="preserve"> </w:t>
      </w:r>
      <w:r w:rsidR="00F069EE">
        <w:rPr>
          <w:lang w:val="fr-CH" w:eastAsia="fr-CH"/>
        </w:rPr>
        <w:t>présent à la racine du répertoire fourni.</w:t>
      </w:r>
    </w:p>
    <w:p w:rsidR="007E62FE" w:rsidRDefault="007E62FE" w:rsidP="00D76E58">
      <w:pPr>
        <w:rPr>
          <w:lang w:val="fr-CH" w:eastAsia="fr-CH"/>
        </w:rPr>
      </w:pPr>
    </w:p>
    <w:p w:rsidR="00D76E58" w:rsidRDefault="000863A7" w:rsidP="00D76E58">
      <w:pPr>
        <w:rPr>
          <w:lang w:val="fr-CH" w:eastAsia="fr-CH"/>
        </w:rPr>
      </w:pPr>
      <w:r>
        <w:rPr>
          <w:lang w:val="fr-CH" w:eastAsia="fr-CH"/>
        </w:rPr>
        <w:t>Comme vous en avez maintenant l’habitude, l</w:t>
      </w:r>
      <w:r w:rsidR="00D76E58">
        <w:rPr>
          <w:lang w:val="fr-CH" w:eastAsia="fr-CH"/>
        </w:rPr>
        <w:t xml:space="preserve">’outil </w:t>
      </w:r>
      <w:proofErr w:type="spellStart"/>
      <w:r w:rsidR="00D76E58" w:rsidRPr="004039BE">
        <w:rPr>
          <w:b/>
          <w:lang w:val="fr-CH" w:eastAsia="fr-CH"/>
        </w:rPr>
        <w:t>uWamp</w:t>
      </w:r>
      <w:proofErr w:type="spellEnd"/>
      <w:r w:rsidR="00D76E58">
        <w:rPr>
          <w:lang w:val="fr-CH" w:eastAsia="fr-CH"/>
        </w:rPr>
        <w:t xml:space="preserve"> e</w:t>
      </w:r>
      <w:r w:rsidR="00F069EE">
        <w:rPr>
          <w:lang w:val="fr-CH" w:eastAsia="fr-CH"/>
        </w:rPr>
        <w:t xml:space="preserve">st recommandé pour </w:t>
      </w:r>
      <w:r w:rsidR="00FD7490">
        <w:rPr>
          <w:lang w:val="fr-CH" w:eastAsia="fr-CH"/>
        </w:rPr>
        <w:t>héberger</w:t>
      </w:r>
      <w:r w:rsidR="00807B97">
        <w:rPr>
          <w:lang w:val="fr-CH" w:eastAsia="fr-CH"/>
        </w:rPr>
        <w:t xml:space="preserve"> l’application </w:t>
      </w:r>
      <w:r w:rsidR="00807B97" w:rsidRPr="00A12E68">
        <w:rPr>
          <w:b/>
          <w:lang w:val="fr-CH" w:eastAsia="fr-CH"/>
        </w:rPr>
        <w:t>PHP</w:t>
      </w:r>
      <w:r w:rsidR="00807B97">
        <w:rPr>
          <w:lang w:val="fr-CH" w:eastAsia="fr-CH"/>
        </w:rPr>
        <w:t>.</w:t>
      </w:r>
    </w:p>
    <w:p w:rsidR="00D76E58" w:rsidRDefault="00D76E58" w:rsidP="00D76E58">
      <w:pPr>
        <w:rPr>
          <w:lang w:val="fr-CH" w:eastAsia="fr-CH"/>
        </w:rPr>
      </w:pPr>
    </w:p>
    <w:p w:rsidR="00663026" w:rsidRDefault="00663026" w:rsidP="00D76E58">
      <w:pPr>
        <w:rPr>
          <w:lang w:val="fr-CH" w:eastAsia="fr-CH"/>
        </w:rPr>
      </w:pPr>
    </w:p>
    <w:p w:rsidR="00663026" w:rsidRDefault="00663026" w:rsidP="00D76E58">
      <w:pPr>
        <w:rPr>
          <w:lang w:val="fr-CH" w:eastAsia="fr-CH"/>
        </w:rPr>
      </w:pPr>
    </w:p>
    <w:p w:rsidR="00663026" w:rsidRDefault="00663026" w:rsidP="00D76E58">
      <w:pPr>
        <w:rPr>
          <w:lang w:val="fr-CH" w:eastAsia="fr-CH"/>
        </w:rPr>
      </w:pPr>
    </w:p>
    <w:p w:rsidR="00663026" w:rsidRPr="00D76E58" w:rsidRDefault="00663026" w:rsidP="00D76E58">
      <w:pPr>
        <w:rPr>
          <w:lang w:val="fr-CH" w:eastAsia="fr-CH"/>
        </w:rPr>
      </w:pPr>
    </w:p>
    <w:p w:rsidR="009C4A13" w:rsidRPr="007E62FE" w:rsidRDefault="009C4A13" w:rsidP="007E62FE">
      <w:pPr>
        <w:rPr>
          <w:lang w:val="fr-CH" w:eastAsia="fr-CH"/>
        </w:rPr>
      </w:pPr>
      <w:r w:rsidRPr="007E62FE">
        <w:rPr>
          <w:lang w:val="fr-CH" w:eastAsia="fr-CH"/>
        </w:rPr>
        <w:lastRenderedPageBreak/>
        <w:t xml:space="preserve">Une fois </w:t>
      </w:r>
      <w:r w:rsidR="005866B0">
        <w:rPr>
          <w:lang w:val="fr-CH" w:eastAsia="fr-CH"/>
        </w:rPr>
        <w:t>le serveur web et la base de données démarrés</w:t>
      </w:r>
      <w:r w:rsidR="00711887">
        <w:rPr>
          <w:lang w:val="fr-CH" w:eastAsia="fr-CH"/>
        </w:rPr>
        <w:t>,</w:t>
      </w:r>
      <w:r w:rsidRPr="007E62FE">
        <w:rPr>
          <w:lang w:val="fr-CH" w:eastAsia="fr-CH"/>
        </w:rPr>
        <w:t xml:space="preserve"> vous devriez avoir</w:t>
      </w:r>
      <w:r w:rsidR="000F12EA">
        <w:rPr>
          <w:lang w:val="fr-CH" w:eastAsia="fr-CH"/>
        </w:rPr>
        <w:t xml:space="preserve"> dans votre navigateur quelque chose qui ressemble à cela </w:t>
      </w:r>
      <w:r w:rsidRPr="007E62FE">
        <w:rPr>
          <w:lang w:val="fr-CH" w:eastAsia="fr-CH"/>
        </w:rPr>
        <w:t>:</w:t>
      </w:r>
    </w:p>
    <w:p w:rsidR="00292773" w:rsidRDefault="002E61B2" w:rsidP="00292773">
      <w:pPr>
        <w:rPr>
          <w:lang w:val="fr-CH" w:eastAsia="fr-CH"/>
        </w:rPr>
      </w:pPr>
      <w:r w:rsidRPr="002E61B2">
        <w:rPr>
          <w:noProof/>
          <w:lang w:val="fr-CH" w:eastAsia="fr-CH"/>
        </w:rPr>
        <w:drawing>
          <wp:inline distT="0" distB="0" distL="0" distR="0" wp14:anchorId="4A7C3F09" wp14:editId="5B6DA684">
            <wp:extent cx="5467350" cy="2141283"/>
            <wp:effectExtent l="133350" t="114300" r="152400" b="144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651" cy="21511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2773" w:rsidRDefault="00292773" w:rsidP="00292773">
      <w:pPr>
        <w:rPr>
          <w:lang w:val="fr-CH" w:eastAsia="fr-CH"/>
        </w:rPr>
      </w:pPr>
    </w:p>
    <w:p w:rsidR="007254C5" w:rsidRDefault="007254C5" w:rsidP="00292773">
      <w:pPr>
        <w:rPr>
          <w:b/>
          <w:lang w:val="fr-CH" w:eastAsia="fr-CH"/>
        </w:rPr>
      </w:pPr>
      <w:r>
        <w:rPr>
          <w:lang w:val="fr-CH" w:eastAsia="fr-CH"/>
        </w:rPr>
        <w:t xml:space="preserve">Ensuite, </w:t>
      </w:r>
      <w:r w:rsidR="00D93E85">
        <w:rPr>
          <w:lang w:val="fr-CH" w:eastAsia="fr-CH"/>
        </w:rPr>
        <w:t xml:space="preserve">vous pouvez vérifier que vous pouvez vous </w:t>
      </w:r>
      <w:r>
        <w:rPr>
          <w:lang w:val="fr-CH" w:eastAsia="fr-CH"/>
        </w:rPr>
        <w:t xml:space="preserve">connecter grâce à l’utilisateur </w:t>
      </w:r>
      <w:r w:rsidRPr="007254C5">
        <w:rPr>
          <w:b/>
          <w:lang w:val="fr-CH" w:eastAsia="fr-CH"/>
        </w:rPr>
        <w:t>toto</w:t>
      </w:r>
      <w:r w:rsidR="006156E2">
        <w:rPr>
          <w:b/>
          <w:lang w:val="fr-CH" w:eastAsia="fr-CH"/>
        </w:rPr>
        <w:t>.</w:t>
      </w:r>
    </w:p>
    <w:p w:rsidR="00AD739F" w:rsidRDefault="00AD739F" w:rsidP="00292773">
      <w:pPr>
        <w:rPr>
          <w:b/>
          <w:lang w:val="fr-CH" w:eastAsia="fr-CH"/>
        </w:rPr>
      </w:pPr>
    </w:p>
    <w:p w:rsidR="006156E2" w:rsidRPr="006156E2" w:rsidRDefault="006156E2">
      <w:pPr>
        <w:spacing w:before="0"/>
        <w:rPr>
          <w:lang w:val="fr-CH" w:eastAsia="fr-CH"/>
        </w:rPr>
      </w:pPr>
      <w:r w:rsidRPr="006156E2">
        <w:rPr>
          <w:lang w:val="fr-CH" w:eastAsia="fr-CH"/>
        </w:rPr>
        <w:t xml:space="preserve">Pour cela, </w:t>
      </w:r>
      <w:r w:rsidR="007B7931">
        <w:rPr>
          <w:lang w:val="fr-CH" w:eastAsia="fr-CH"/>
        </w:rPr>
        <w:t xml:space="preserve">vous devez saisir </w:t>
      </w:r>
      <w:r w:rsidRPr="006156E2">
        <w:rPr>
          <w:lang w:val="fr-CH" w:eastAsia="fr-CH"/>
        </w:rPr>
        <w:t>:</w:t>
      </w:r>
    </w:p>
    <w:p w:rsidR="006156E2" w:rsidRPr="006156E2" w:rsidRDefault="006156E2" w:rsidP="006156E2">
      <w:pPr>
        <w:pStyle w:val="Paragraphedeliste"/>
        <w:numPr>
          <w:ilvl w:val="0"/>
          <w:numId w:val="37"/>
        </w:numPr>
        <w:spacing w:before="0"/>
        <w:rPr>
          <w:lang w:val="fr-CH" w:eastAsia="fr-CH"/>
        </w:rPr>
      </w:pPr>
      <w:r w:rsidRPr="006156E2">
        <w:rPr>
          <w:lang w:val="fr-CH" w:eastAsia="fr-CH"/>
        </w:rPr>
        <w:t xml:space="preserve">Dans le champ </w:t>
      </w:r>
      <w:r w:rsidR="00115BA7">
        <w:rPr>
          <w:lang w:val="fr-CH" w:eastAsia="fr-CH"/>
        </w:rPr>
        <w:t>« </w:t>
      </w:r>
      <w:r w:rsidRPr="006156E2">
        <w:rPr>
          <w:lang w:val="fr-CH" w:eastAsia="fr-CH"/>
        </w:rPr>
        <w:t>Nom de l’utilisateur</w:t>
      </w:r>
      <w:r w:rsidR="00115BA7">
        <w:rPr>
          <w:lang w:val="fr-CH" w:eastAsia="fr-CH"/>
        </w:rPr>
        <w:t> »</w:t>
      </w:r>
      <w:r w:rsidRPr="006156E2">
        <w:rPr>
          <w:lang w:val="fr-CH" w:eastAsia="fr-CH"/>
        </w:rPr>
        <w:t xml:space="preserve"> : </w:t>
      </w:r>
      <w:r w:rsidRPr="006156E2">
        <w:rPr>
          <w:b/>
          <w:lang w:val="fr-CH" w:eastAsia="fr-CH"/>
        </w:rPr>
        <w:t>toto</w:t>
      </w:r>
    </w:p>
    <w:p w:rsidR="006156E2" w:rsidRPr="00D0280B" w:rsidRDefault="006156E2" w:rsidP="006156E2">
      <w:pPr>
        <w:pStyle w:val="Paragraphedeliste"/>
        <w:numPr>
          <w:ilvl w:val="0"/>
          <w:numId w:val="37"/>
        </w:numPr>
        <w:spacing w:before="0"/>
        <w:rPr>
          <w:lang w:val="fr-CH" w:eastAsia="fr-CH"/>
        </w:rPr>
      </w:pPr>
      <w:r w:rsidRPr="006156E2">
        <w:rPr>
          <w:lang w:val="fr-CH" w:eastAsia="fr-CH"/>
        </w:rPr>
        <w:t xml:space="preserve">Dans le champ </w:t>
      </w:r>
      <w:r w:rsidR="00115BA7">
        <w:rPr>
          <w:lang w:val="fr-CH" w:eastAsia="fr-CH"/>
        </w:rPr>
        <w:t>« </w:t>
      </w:r>
      <w:r w:rsidRPr="006156E2">
        <w:rPr>
          <w:lang w:val="fr-CH" w:eastAsia="fr-CH"/>
        </w:rPr>
        <w:t>Mot de passe</w:t>
      </w:r>
      <w:r w:rsidR="00115BA7">
        <w:rPr>
          <w:lang w:val="fr-CH" w:eastAsia="fr-CH"/>
        </w:rPr>
        <w:t> »</w:t>
      </w:r>
      <w:r w:rsidRPr="006156E2">
        <w:rPr>
          <w:lang w:val="fr-CH" w:eastAsia="fr-CH"/>
        </w:rPr>
        <w:t xml:space="preserve"> : </w:t>
      </w:r>
      <w:r w:rsidRPr="006156E2">
        <w:rPr>
          <w:b/>
          <w:lang w:val="fr-CH" w:eastAsia="fr-CH"/>
        </w:rPr>
        <w:t>toto</w:t>
      </w:r>
    </w:p>
    <w:p w:rsidR="00D0280B" w:rsidRDefault="00D0280B" w:rsidP="00D0280B">
      <w:pPr>
        <w:spacing w:before="0"/>
        <w:rPr>
          <w:lang w:val="fr-CH" w:eastAsia="fr-CH"/>
        </w:rPr>
      </w:pPr>
    </w:p>
    <w:p w:rsidR="00D0280B" w:rsidRPr="00D0280B" w:rsidRDefault="00D0280B" w:rsidP="00D0280B">
      <w:pPr>
        <w:spacing w:before="0"/>
        <w:rPr>
          <w:lang w:val="fr-CH" w:eastAsia="fr-CH"/>
        </w:rPr>
      </w:pPr>
      <w:r>
        <w:rPr>
          <w:lang w:val="fr-CH" w:eastAsia="fr-CH"/>
        </w:rPr>
        <w:t>Voil</w:t>
      </w:r>
      <w:r w:rsidR="00A36BDC">
        <w:rPr>
          <w:lang w:val="fr-CH" w:eastAsia="fr-CH"/>
        </w:rPr>
        <w:t>à</w:t>
      </w:r>
      <w:r>
        <w:rPr>
          <w:lang w:val="fr-CH" w:eastAsia="fr-CH"/>
        </w:rPr>
        <w:t xml:space="preserve"> le résultat obtenu :</w:t>
      </w:r>
    </w:p>
    <w:p w:rsidR="007254C5" w:rsidRDefault="007254C5">
      <w:pPr>
        <w:spacing w:before="0"/>
        <w:rPr>
          <w:b/>
          <w:lang w:val="fr-CH" w:eastAsia="fr-CH"/>
        </w:rPr>
      </w:pPr>
    </w:p>
    <w:p w:rsidR="0076647A" w:rsidRDefault="007254C5">
      <w:pPr>
        <w:spacing w:before="0"/>
        <w:rPr>
          <w:lang w:val="fr-CH" w:eastAsia="fr-CH"/>
        </w:rPr>
      </w:pPr>
      <w:r w:rsidRPr="007254C5">
        <w:rPr>
          <w:noProof/>
          <w:lang w:val="fr-CH" w:eastAsia="fr-CH"/>
        </w:rPr>
        <w:drawing>
          <wp:inline distT="0" distB="0" distL="0" distR="0" wp14:anchorId="1A13D433" wp14:editId="381131A1">
            <wp:extent cx="5670550" cy="2551910"/>
            <wp:effectExtent l="133350" t="114300" r="120650" b="1727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524" cy="255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5145" w:rsidRDefault="004C5145">
      <w:pPr>
        <w:spacing w:before="0"/>
        <w:rPr>
          <w:lang w:val="fr-CH" w:eastAsia="fr-CH"/>
        </w:rPr>
      </w:pPr>
    </w:p>
    <w:p w:rsidR="00070B2C" w:rsidRDefault="00070B2C">
      <w:pPr>
        <w:spacing w:before="0"/>
        <w:rPr>
          <w:lang w:val="fr-CH" w:eastAsia="fr-CH"/>
        </w:rPr>
      </w:pPr>
      <w:r>
        <w:rPr>
          <w:lang w:val="fr-CH" w:eastAsia="fr-CH"/>
        </w:rPr>
        <w:t>A noter que l’application :</w:t>
      </w:r>
    </w:p>
    <w:p w:rsidR="006156E2" w:rsidRDefault="00C84D3E" w:rsidP="00070B2C">
      <w:pPr>
        <w:pStyle w:val="Paragraphedeliste"/>
        <w:numPr>
          <w:ilvl w:val="0"/>
          <w:numId w:val="37"/>
        </w:numPr>
        <w:spacing w:before="0"/>
        <w:rPr>
          <w:lang w:val="fr-CH" w:eastAsia="fr-CH"/>
        </w:rPr>
      </w:pPr>
      <w:r>
        <w:rPr>
          <w:lang w:val="fr-CH" w:eastAsia="fr-CH"/>
        </w:rPr>
        <w:t>I</w:t>
      </w:r>
      <w:r w:rsidR="00070B2C" w:rsidRPr="00070B2C">
        <w:rPr>
          <w:lang w:val="fr-CH" w:eastAsia="fr-CH"/>
        </w:rPr>
        <w:t>ndique que l’utilisateur est bien connecté</w:t>
      </w:r>
    </w:p>
    <w:p w:rsidR="00070B2C" w:rsidRDefault="00C84D3E" w:rsidP="00070B2C">
      <w:pPr>
        <w:pStyle w:val="Paragraphedeliste"/>
        <w:numPr>
          <w:ilvl w:val="0"/>
          <w:numId w:val="37"/>
        </w:numPr>
        <w:spacing w:before="0"/>
        <w:rPr>
          <w:lang w:val="fr-CH" w:eastAsia="fr-CH"/>
        </w:rPr>
      </w:pPr>
      <w:r>
        <w:rPr>
          <w:lang w:val="fr-CH" w:eastAsia="fr-CH"/>
        </w:rPr>
        <w:t>D</w:t>
      </w:r>
      <w:r w:rsidR="00070B2C">
        <w:rPr>
          <w:lang w:val="fr-CH" w:eastAsia="fr-CH"/>
        </w:rPr>
        <w:t>it bonjour</w:t>
      </w:r>
      <w:r w:rsidR="00724EF1">
        <w:rPr>
          <w:lang w:val="fr-CH" w:eastAsia="fr-CH"/>
        </w:rPr>
        <w:t xml:space="preserve"> à l’utilisateur connecté</w:t>
      </w:r>
    </w:p>
    <w:p w:rsidR="00064A7D" w:rsidRDefault="00C84D3E" w:rsidP="00070B2C">
      <w:pPr>
        <w:pStyle w:val="Paragraphedeliste"/>
        <w:numPr>
          <w:ilvl w:val="0"/>
          <w:numId w:val="37"/>
        </w:numPr>
        <w:spacing w:before="0"/>
        <w:rPr>
          <w:lang w:val="fr-CH" w:eastAsia="fr-CH"/>
        </w:rPr>
      </w:pPr>
      <w:r>
        <w:rPr>
          <w:lang w:val="fr-CH" w:eastAsia="fr-CH"/>
        </w:rPr>
        <w:t>A</w:t>
      </w:r>
      <w:r w:rsidR="00064A7D">
        <w:rPr>
          <w:lang w:val="fr-CH" w:eastAsia="fr-CH"/>
        </w:rPr>
        <w:t xml:space="preserve">ffiche également la requête </w:t>
      </w:r>
      <w:r w:rsidR="00064A7D" w:rsidRPr="00A12E68">
        <w:rPr>
          <w:b/>
          <w:lang w:val="fr-CH" w:eastAsia="fr-CH"/>
        </w:rPr>
        <w:t>SQL</w:t>
      </w:r>
      <w:r w:rsidR="00064A7D">
        <w:rPr>
          <w:lang w:val="fr-CH" w:eastAsia="fr-CH"/>
        </w:rPr>
        <w:t xml:space="preserve"> effectué</w:t>
      </w:r>
      <w:r w:rsidR="00A12E68">
        <w:rPr>
          <w:lang w:val="fr-CH" w:eastAsia="fr-CH"/>
        </w:rPr>
        <w:t>e</w:t>
      </w:r>
      <w:r w:rsidR="00064A7D">
        <w:rPr>
          <w:lang w:val="fr-CH" w:eastAsia="fr-CH"/>
        </w:rPr>
        <w:t xml:space="preserve"> à partir des informations saisies</w:t>
      </w:r>
      <w:r w:rsidR="00F92A14">
        <w:rPr>
          <w:lang w:val="fr-CH" w:eastAsia="fr-CH"/>
        </w:rPr>
        <w:t xml:space="preserve"> par l’utilisateur</w:t>
      </w:r>
    </w:p>
    <w:p w:rsidR="00C84D3E" w:rsidRDefault="00C84D3E" w:rsidP="00C82579">
      <w:pPr>
        <w:pStyle w:val="Paragraphedeliste"/>
        <w:spacing w:before="0"/>
        <w:rPr>
          <w:lang w:val="fr-CH" w:eastAsia="fr-CH"/>
        </w:rPr>
      </w:pPr>
    </w:p>
    <w:p w:rsidR="00C84D3E" w:rsidRDefault="00C84D3E" w:rsidP="00C82579">
      <w:pPr>
        <w:pStyle w:val="Paragraphedeliste"/>
        <w:spacing w:before="0"/>
        <w:rPr>
          <w:lang w:val="fr-CH" w:eastAsia="fr-CH"/>
        </w:rPr>
      </w:pPr>
    </w:p>
    <w:p w:rsidR="00C84D3E" w:rsidRDefault="00C84D3E" w:rsidP="00C82579">
      <w:pPr>
        <w:pStyle w:val="Paragraphedeliste"/>
        <w:spacing w:before="0"/>
        <w:rPr>
          <w:lang w:val="fr-CH" w:eastAsia="fr-CH"/>
        </w:rPr>
      </w:pPr>
    </w:p>
    <w:p w:rsidR="00C84D3E" w:rsidRDefault="00C84D3E" w:rsidP="00C82579">
      <w:pPr>
        <w:pStyle w:val="Paragraphedeliste"/>
        <w:spacing w:before="0"/>
        <w:rPr>
          <w:lang w:val="fr-CH" w:eastAsia="fr-CH"/>
        </w:rPr>
      </w:pPr>
    </w:p>
    <w:p w:rsidR="00C84D3E" w:rsidRDefault="00C84D3E" w:rsidP="00C82579">
      <w:pPr>
        <w:pStyle w:val="Paragraphedeliste"/>
        <w:spacing w:before="0"/>
        <w:rPr>
          <w:lang w:val="fr-CH" w:eastAsia="fr-CH"/>
        </w:rPr>
      </w:pPr>
    </w:p>
    <w:p w:rsidR="00C84D3E" w:rsidRPr="00070B2C" w:rsidRDefault="00C84D3E" w:rsidP="00C82579">
      <w:pPr>
        <w:pStyle w:val="Paragraphedeliste"/>
        <w:spacing w:before="0"/>
        <w:rPr>
          <w:lang w:val="fr-CH" w:eastAsia="fr-CH"/>
        </w:rPr>
      </w:pPr>
    </w:p>
    <w:p w:rsidR="00AF6667" w:rsidRDefault="009C4A13" w:rsidP="00AF6667">
      <w:pPr>
        <w:pStyle w:val="Titre1"/>
        <w:rPr>
          <w:lang w:val="fr-CH" w:eastAsia="fr-CH"/>
        </w:rPr>
      </w:pPr>
      <w:r>
        <w:rPr>
          <w:lang w:val="fr-CH" w:eastAsia="fr-CH"/>
        </w:rPr>
        <w:lastRenderedPageBreak/>
        <w:t>Votre mission :</w:t>
      </w:r>
    </w:p>
    <w:p w:rsidR="00AF6667" w:rsidRDefault="00AF6667" w:rsidP="00AF6667">
      <w:pPr>
        <w:rPr>
          <w:lang w:val="fr-CH" w:eastAsia="fr-CH"/>
        </w:rPr>
      </w:pPr>
    </w:p>
    <w:p w:rsidR="00AF6667" w:rsidRPr="00AF6667" w:rsidRDefault="00AF6667" w:rsidP="00AF6667">
      <w:pPr>
        <w:rPr>
          <w:lang w:val="fr-CH" w:eastAsia="fr-CH"/>
        </w:rPr>
      </w:pPr>
      <w:r>
        <w:rPr>
          <w:lang w:val="fr-CH" w:eastAsia="fr-CH"/>
        </w:rPr>
        <w:t>Votre mission consiste dans un 1</w:t>
      </w:r>
      <w:r w:rsidRPr="00AF6667">
        <w:rPr>
          <w:vertAlign w:val="superscript"/>
          <w:lang w:val="fr-CH" w:eastAsia="fr-CH"/>
        </w:rPr>
        <w:t>er</w:t>
      </w:r>
      <w:r>
        <w:rPr>
          <w:lang w:val="fr-CH" w:eastAsia="fr-CH"/>
        </w:rPr>
        <w:t xml:space="preserve"> temps à exploiter la faille puis ensuite à corriger le code pour que l’application ne soit plus vulnérable à l’attaque par injection </w:t>
      </w:r>
      <w:r w:rsidRPr="00D029B9">
        <w:rPr>
          <w:b/>
          <w:lang w:val="fr-CH" w:eastAsia="fr-CH"/>
        </w:rPr>
        <w:t>SQL</w:t>
      </w:r>
      <w:r>
        <w:rPr>
          <w:lang w:val="fr-CH" w:eastAsia="fr-CH"/>
        </w:rPr>
        <w:t>.</w:t>
      </w:r>
    </w:p>
    <w:p w:rsidR="00AF6667" w:rsidRPr="00AF6667" w:rsidRDefault="00AF6667" w:rsidP="00AF6667">
      <w:pPr>
        <w:pStyle w:val="Titre2"/>
        <w:rPr>
          <w:lang w:val="fr-CH" w:eastAsia="fr-CH"/>
        </w:rPr>
      </w:pPr>
      <w:r>
        <w:rPr>
          <w:lang w:val="fr-CH" w:eastAsia="fr-CH"/>
        </w:rPr>
        <w:t>Exploiter la faille</w:t>
      </w:r>
    </w:p>
    <w:p w:rsidR="00C149D7" w:rsidRDefault="00C149D7" w:rsidP="005628A2">
      <w:pPr>
        <w:rPr>
          <w:lang w:val="fr-CH" w:eastAsia="fr-CH"/>
        </w:rPr>
      </w:pPr>
    </w:p>
    <w:p w:rsidR="007A4AAD" w:rsidRDefault="003C45CC" w:rsidP="005628A2">
      <w:pPr>
        <w:rPr>
          <w:lang w:val="fr-CH" w:eastAsia="fr-CH"/>
        </w:rPr>
      </w:pPr>
      <w:r>
        <w:rPr>
          <w:lang w:val="fr-CH" w:eastAsia="fr-CH"/>
        </w:rPr>
        <w:t>Cette application a plusieurs problèmes liés à la sécurité</w:t>
      </w:r>
      <w:r w:rsidR="00167A44">
        <w:rPr>
          <w:lang w:val="fr-CH" w:eastAsia="fr-CH"/>
        </w:rPr>
        <w:t xml:space="preserve"> (</w:t>
      </w:r>
      <w:r>
        <w:rPr>
          <w:lang w:val="fr-CH" w:eastAsia="fr-CH"/>
        </w:rPr>
        <w:t xml:space="preserve">vulnérabilités du code, </w:t>
      </w:r>
      <w:r w:rsidR="00167A44">
        <w:rPr>
          <w:lang w:val="fr-CH" w:eastAsia="fr-CH"/>
        </w:rPr>
        <w:t>mauvaise</w:t>
      </w:r>
      <w:r w:rsidR="005628A2">
        <w:rPr>
          <w:lang w:val="fr-CH" w:eastAsia="fr-CH"/>
        </w:rPr>
        <w:t>s</w:t>
      </w:r>
      <w:r w:rsidR="00167A44">
        <w:rPr>
          <w:lang w:val="fr-CH" w:eastAsia="fr-CH"/>
        </w:rPr>
        <w:t xml:space="preserve"> pratique</w:t>
      </w:r>
      <w:r w:rsidR="005628A2">
        <w:rPr>
          <w:lang w:val="fr-CH" w:eastAsia="fr-CH"/>
        </w:rPr>
        <w:t>s</w:t>
      </w:r>
      <w:r w:rsidR="00167A44">
        <w:rPr>
          <w:lang w:val="fr-CH" w:eastAsia="fr-CH"/>
        </w:rPr>
        <w:t xml:space="preserve">, </w:t>
      </w:r>
      <w:proofErr w:type="spellStart"/>
      <w:r w:rsidR="00167A44">
        <w:rPr>
          <w:lang w:val="fr-CH" w:eastAsia="fr-CH"/>
        </w:rPr>
        <w:t>etc</w:t>
      </w:r>
      <w:proofErr w:type="spellEnd"/>
      <w:r w:rsidR="00167A44">
        <w:rPr>
          <w:lang w:val="fr-CH" w:eastAsia="fr-CH"/>
        </w:rPr>
        <w:t>)</w:t>
      </w:r>
      <w:r w:rsidR="00264EC6">
        <w:rPr>
          <w:lang w:val="fr-CH" w:eastAsia="fr-CH"/>
        </w:rPr>
        <w:t>.</w:t>
      </w:r>
    </w:p>
    <w:p w:rsidR="004A46F2" w:rsidRDefault="004A46F2" w:rsidP="0076647A">
      <w:pPr>
        <w:spacing w:before="0"/>
        <w:rPr>
          <w:lang w:val="fr-CH" w:eastAsia="fr-CH"/>
        </w:rPr>
      </w:pPr>
    </w:p>
    <w:p w:rsidR="004A46F2" w:rsidRDefault="004042D7" w:rsidP="0076647A">
      <w:pPr>
        <w:spacing w:before="0"/>
        <w:rPr>
          <w:lang w:val="fr-CH" w:eastAsia="fr-CH"/>
        </w:rPr>
      </w:pPr>
      <w:r>
        <w:rPr>
          <w:lang w:val="fr-CH" w:eastAsia="fr-CH"/>
        </w:rPr>
        <w:t>V</w:t>
      </w:r>
      <w:r w:rsidR="004A46F2">
        <w:rPr>
          <w:lang w:val="fr-CH" w:eastAsia="fr-CH"/>
        </w:rPr>
        <w:t xml:space="preserve">ous </w:t>
      </w:r>
      <w:r>
        <w:rPr>
          <w:lang w:val="fr-CH" w:eastAsia="fr-CH"/>
        </w:rPr>
        <w:t>devez</w:t>
      </w:r>
      <w:r w:rsidR="004A46F2">
        <w:rPr>
          <w:lang w:val="fr-CH" w:eastAsia="fr-CH"/>
        </w:rPr>
        <w:t xml:space="preserve"> exploiter une faille (une vulnérabilité) de l’application.</w:t>
      </w:r>
    </w:p>
    <w:p w:rsidR="00C2524B" w:rsidRDefault="002C2703" w:rsidP="002E61B2">
      <w:pPr>
        <w:spacing w:before="0"/>
        <w:rPr>
          <w:lang w:val="fr-CH" w:eastAsia="fr-CH"/>
        </w:rPr>
      </w:pPr>
      <w:r>
        <w:rPr>
          <w:lang w:val="fr-CH" w:eastAsia="fr-CH"/>
        </w:rPr>
        <w:t>En effet, v</w:t>
      </w:r>
      <w:r w:rsidR="004A46F2">
        <w:rPr>
          <w:lang w:val="fr-CH" w:eastAsia="fr-CH"/>
        </w:rPr>
        <w:t xml:space="preserve">ous </w:t>
      </w:r>
      <w:r>
        <w:rPr>
          <w:lang w:val="fr-CH" w:eastAsia="fr-CH"/>
        </w:rPr>
        <w:t>devez</w:t>
      </w:r>
      <w:r w:rsidR="004A46F2">
        <w:rPr>
          <w:lang w:val="fr-CH" w:eastAsia="fr-CH"/>
        </w:rPr>
        <w:t xml:space="preserve"> réaliser une </w:t>
      </w:r>
      <w:r w:rsidR="004A46F2" w:rsidRPr="00A50860">
        <w:rPr>
          <w:b/>
          <w:lang w:val="fr-CH" w:eastAsia="fr-CH"/>
        </w:rPr>
        <w:t>attaque par injection SQL</w:t>
      </w:r>
      <w:r w:rsidR="004A46F2">
        <w:rPr>
          <w:lang w:val="fr-CH" w:eastAsia="fr-CH"/>
        </w:rPr>
        <w:t xml:space="preserve"> qui va vous </w:t>
      </w:r>
      <w:r w:rsidR="004A46F2" w:rsidRPr="00C95537">
        <w:rPr>
          <w:b/>
          <w:lang w:val="fr-CH" w:eastAsia="fr-CH"/>
        </w:rPr>
        <w:t>permettre de vous authentifier</w:t>
      </w:r>
      <w:r w:rsidR="004A46F2">
        <w:rPr>
          <w:lang w:val="fr-CH" w:eastAsia="fr-CH"/>
        </w:rPr>
        <w:t xml:space="preserve"> (= connecter)</w:t>
      </w:r>
      <w:r w:rsidR="007F1244">
        <w:rPr>
          <w:lang w:val="fr-CH" w:eastAsia="fr-CH"/>
        </w:rPr>
        <w:t xml:space="preserve"> à l’application</w:t>
      </w:r>
      <w:r w:rsidR="002D390A">
        <w:rPr>
          <w:lang w:val="fr-CH" w:eastAsia="fr-CH"/>
        </w:rPr>
        <w:t>.</w:t>
      </w:r>
      <w:r w:rsidR="00AA4E93">
        <w:rPr>
          <w:lang w:val="fr-CH" w:eastAsia="fr-CH"/>
        </w:rPr>
        <w:t xml:space="preserve"> </w:t>
      </w:r>
    </w:p>
    <w:p w:rsidR="002E61B2" w:rsidRDefault="002E61B2" w:rsidP="002E61B2">
      <w:pPr>
        <w:spacing w:before="0"/>
        <w:rPr>
          <w:lang w:val="fr-CH" w:eastAsia="fr-CH"/>
        </w:rPr>
      </w:pPr>
    </w:p>
    <w:p w:rsidR="003A191E" w:rsidRDefault="003A191E" w:rsidP="002E61B2">
      <w:pPr>
        <w:spacing w:before="0"/>
        <w:rPr>
          <w:lang w:val="fr-CH" w:eastAsia="fr-CH"/>
        </w:rPr>
      </w:pPr>
    </w:p>
    <w:p w:rsidR="003A191E" w:rsidRPr="00B45D30" w:rsidRDefault="003A191E" w:rsidP="003A191E">
      <w:pPr>
        <w:spacing w:before="0"/>
        <w:rPr>
          <w:b/>
          <w:color w:val="FF0000"/>
          <w:lang w:val="fr-CH" w:eastAsia="fr-CH"/>
        </w:rPr>
      </w:pPr>
      <w:r w:rsidRPr="00B45D30">
        <w:rPr>
          <w:b/>
          <w:color w:val="FF0000"/>
          <w:lang w:val="fr-CH" w:eastAsia="fr-CH"/>
        </w:rPr>
        <w:t>Attention :</w:t>
      </w:r>
    </w:p>
    <w:p w:rsidR="00B45D30" w:rsidRDefault="003A191E" w:rsidP="0066100A">
      <w:pPr>
        <w:spacing w:before="0"/>
        <w:rPr>
          <w:lang w:val="fr-CH" w:eastAsia="fr-CH"/>
        </w:rPr>
      </w:pPr>
      <w:r>
        <w:rPr>
          <w:color w:val="FF0000"/>
          <w:lang w:val="fr-CH" w:eastAsia="fr-CH"/>
        </w:rPr>
        <w:t>V</w:t>
      </w:r>
      <w:r w:rsidRPr="00B45D30">
        <w:rPr>
          <w:color w:val="FF0000"/>
          <w:lang w:val="fr-CH" w:eastAsia="fr-CH"/>
        </w:rPr>
        <w:t>ous n’avez pas le droit de modifier le code de l’application.</w:t>
      </w:r>
    </w:p>
    <w:p w:rsidR="0062289E" w:rsidRDefault="0062289E" w:rsidP="00BE7A08">
      <w:pPr>
        <w:rPr>
          <w:lang w:val="fr-CH" w:eastAsia="fr-CH"/>
        </w:rPr>
      </w:pPr>
    </w:p>
    <w:p w:rsidR="00BE7A08" w:rsidRDefault="00BE7A08" w:rsidP="00BE7A08">
      <w:pPr>
        <w:rPr>
          <w:lang w:val="fr-CH" w:eastAsia="fr-CH"/>
        </w:rPr>
      </w:pPr>
      <w:r>
        <w:rPr>
          <w:lang w:val="fr-CH" w:eastAsia="fr-CH"/>
        </w:rPr>
        <w:t xml:space="preserve">La seule chose que vous </w:t>
      </w:r>
      <w:r w:rsidR="007711A3">
        <w:rPr>
          <w:lang w:val="fr-CH" w:eastAsia="fr-CH"/>
        </w:rPr>
        <w:t>avez le droit de faire</w:t>
      </w:r>
      <w:r w:rsidR="0056086F">
        <w:rPr>
          <w:lang w:val="fr-CH" w:eastAsia="fr-CH"/>
        </w:rPr>
        <w:t xml:space="preserve"> </w:t>
      </w:r>
      <w:r w:rsidR="007711A3">
        <w:rPr>
          <w:lang w:val="fr-CH" w:eastAsia="fr-CH"/>
        </w:rPr>
        <w:t xml:space="preserve">est de saisir des informations </w:t>
      </w:r>
      <w:r>
        <w:rPr>
          <w:lang w:val="fr-CH" w:eastAsia="fr-CH"/>
        </w:rPr>
        <w:t xml:space="preserve">dans les champs </w:t>
      </w:r>
      <w:r w:rsidR="00747D21">
        <w:rPr>
          <w:b/>
          <w:lang w:val="fr-CH" w:eastAsia="fr-CH"/>
        </w:rPr>
        <w:t xml:space="preserve">Nom de l’utilisateur </w:t>
      </w:r>
      <w:r>
        <w:rPr>
          <w:lang w:val="fr-CH" w:eastAsia="fr-CH"/>
        </w:rPr>
        <w:t>et</w:t>
      </w:r>
      <w:r w:rsidR="00AB6B10">
        <w:rPr>
          <w:lang w:val="fr-CH" w:eastAsia="fr-CH"/>
        </w:rPr>
        <w:t>/ou</w:t>
      </w:r>
      <w:r>
        <w:rPr>
          <w:lang w:val="fr-CH" w:eastAsia="fr-CH"/>
        </w:rPr>
        <w:t xml:space="preserve"> </w:t>
      </w:r>
      <w:r w:rsidR="00747D21">
        <w:rPr>
          <w:b/>
          <w:lang w:val="fr-CH" w:eastAsia="fr-CH"/>
        </w:rPr>
        <w:t>Mot de passe</w:t>
      </w:r>
      <w:r w:rsidR="007711A3">
        <w:rPr>
          <w:lang w:val="fr-CH" w:eastAsia="fr-CH"/>
        </w:rPr>
        <w:t>.</w:t>
      </w:r>
    </w:p>
    <w:p w:rsidR="00B12D18" w:rsidRDefault="00A632A3" w:rsidP="00E41E28">
      <w:pPr>
        <w:rPr>
          <w:lang w:val="fr-CH" w:eastAsia="fr-CH"/>
        </w:rPr>
      </w:pPr>
      <w:r>
        <w:rPr>
          <w:lang w:val="fr-CH" w:eastAsia="fr-CH"/>
        </w:rPr>
        <w:t>Mais évidemment, sans utiliser les informations d</w:t>
      </w:r>
      <w:r w:rsidR="00442960">
        <w:rPr>
          <w:lang w:val="fr-CH" w:eastAsia="fr-CH"/>
        </w:rPr>
        <w:t>e l</w:t>
      </w:r>
      <w:r>
        <w:rPr>
          <w:lang w:val="fr-CH" w:eastAsia="fr-CH"/>
        </w:rPr>
        <w:t>’un des deux utilisateurs présents en base de données.</w:t>
      </w:r>
    </w:p>
    <w:p w:rsidR="00B95681" w:rsidRDefault="00A61AFC" w:rsidP="00E41E28">
      <w:pPr>
        <w:rPr>
          <w:lang w:val="fr-CH" w:eastAsia="fr-CH"/>
        </w:rPr>
      </w:pPr>
      <w:r>
        <w:rPr>
          <w:lang w:val="fr-CH" w:eastAsia="fr-CH"/>
        </w:rPr>
        <w:t xml:space="preserve">En effet, </w:t>
      </w:r>
      <w:proofErr w:type="gramStart"/>
      <w:r w:rsidR="006859BA">
        <w:rPr>
          <w:lang w:val="fr-CH" w:eastAsia="fr-CH"/>
        </w:rPr>
        <w:t>le hacker</w:t>
      </w:r>
      <w:proofErr w:type="gramEnd"/>
      <w:r>
        <w:rPr>
          <w:lang w:val="fr-CH" w:eastAsia="fr-CH"/>
        </w:rPr>
        <w:t xml:space="preserve"> </w:t>
      </w:r>
      <w:r w:rsidR="00EE0487">
        <w:rPr>
          <w:lang w:val="fr-CH" w:eastAsia="fr-CH"/>
        </w:rPr>
        <w:t>ne dispose d’</w:t>
      </w:r>
      <w:r w:rsidR="005714BA">
        <w:rPr>
          <w:lang w:val="fr-CH" w:eastAsia="fr-CH"/>
        </w:rPr>
        <w:t xml:space="preserve">aucune information </w:t>
      </w:r>
      <w:r w:rsidR="00946ACA">
        <w:rPr>
          <w:lang w:val="fr-CH" w:eastAsia="fr-CH"/>
        </w:rPr>
        <w:t>sur les données</w:t>
      </w:r>
      <w:r w:rsidR="00022101">
        <w:rPr>
          <w:lang w:val="fr-CH" w:eastAsia="fr-CH"/>
        </w:rPr>
        <w:t>.</w:t>
      </w:r>
    </w:p>
    <w:p w:rsidR="00A32404" w:rsidRDefault="00A32404" w:rsidP="00E41E28">
      <w:pPr>
        <w:rPr>
          <w:lang w:val="fr-CH" w:eastAsia="fr-CH"/>
        </w:rPr>
      </w:pPr>
    </w:p>
    <w:p w:rsidR="00191C10" w:rsidRDefault="00191C10" w:rsidP="00E41E28">
      <w:pPr>
        <w:rPr>
          <w:lang w:val="fr-CH" w:eastAsia="fr-CH"/>
        </w:rPr>
      </w:pPr>
      <w:r>
        <w:rPr>
          <w:lang w:val="fr-CH" w:eastAsia="fr-CH"/>
        </w:rPr>
        <w:t xml:space="preserve">Merci d’indiquer ci-dessous les valeurs saisies dans les différents champs permettant l’attaque par injection </w:t>
      </w:r>
      <w:r w:rsidRPr="00B0055B">
        <w:rPr>
          <w:b/>
          <w:lang w:val="fr-CH" w:eastAsia="fr-CH"/>
        </w:rPr>
        <w:t>SQL</w:t>
      </w:r>
      <w:r w:rsidR="00B0055B" w:rsidRPr="00B0055B">
        <w:rPr>
          <w:lang w:val="fr-CH" w:eastAsia="fr-CH"/>
        </w:rPr>
        <w:t>.</w:t>
      </w:r>
    </w:p>
    <w:p w:rsidR="005B435C" w:rsidRDefault="005B435C" w:rsidP="00E41E28">
      <w:pPr>
        <w:rPr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B435C" w:rsidTr="005B435C">
        <w:tc>
          <w:tcPr>
            <w:tcW w:w="10606" w:type="dxa"/>
          </w:tcPr>
          <w:p w:rsidR="005B435C" w:rsidRDefault="005B435C" w:rsidP="00E41E28">
            <w:pPr>
              <w:rPr>
                <w:lang w:val="fr-CH" w:eastAsia="fr-CH"/>
              </w:rPr>
            </w:pPr>
          </w:p>
          <w:p w:rsidR="005B435C" w:rsidRDefault="005B435C" w:rsidP="00E41E28">
            <w:pPr>
              <w:rPr>
                <w:lang w:val="fr-CH" w:eastAsia="fr-CH"/>
              </w:rPr>
            </w:pPr>
          </w:p>
          <w:p w:rsidR="005B435C" w:rsidRDefault="005B435C" w:rsidP="00E41E28">
            <w:pPr>
              <w:rPr>
                <w:lang w:val="fr-CH" w:eastAsia="fr-CH"/>
              </w:rPr>
            </w:pPr>
          </w:p>
        </w:tc>
      </w:tr>
    </w:tbl>
    <w:p w:rsidR="00AF6667" w:rsidRDefault="00AF6667" w:rsidP="00E41E28">
      <w:pPr>
        <w:rPr>
          <w:lang w:val="fr-CH" w:eastAsia="fr-CH"/>
        </w:rPr>
      </w:pPr>
    </w:p>
    <w:p w:rsidR="00B95681" w:rsidRDefault="00B95681" w:rsidP="00B95681">
      <w:pPr>
        <w:pStyle w:val="Titre2"/>
        <w:rPr>
          <w:lang w:val="fr-CH" w:eastAsia="fr-CH"/>
        </w:rPr>
      </w:pPr>
      <w:r>
        <w:rPr>
          <w:lang w:val="fr-CH" w:eastAsia="fr-CH"/>
        </w:rPr>
        <w:t>Corriger le code de l’application</w:t>
      </w:r>
    </w:p>
    <w:p w:rsidR="00B95681" w:rsidRDefault="00B95681" w:rsidP="00E41E28">
      <w:pPr>
        <w:rPr>
          <w:lang w:val="fr-CH" w:eastAsia="fr-CH"/>
        </w:rPr>
      </w:pPr>
    </w:p>
    <w:p w:rsidR="00844654" w:rsidRDefault="00844654" w:rsidP="00E41E28">
      <w:pPr>
        <w:rPr>
          <w:lang w:val="fr-CH" w:eastAsia="fr-CH"/>
        </w:rPr>
      </w:pPr>
      <w:r>
        <w:rPr>
          <w:lang w:val="fr-CH" w:eastAsia="fr-CH"/>
        </w:rPr>
        <w:t xml:space="preserve">Maintenant que vous avez compris comment réaliser une attaque par injection </w:t>
      </w:r>
      <w:r w:rsidRPr="00ED2C21">
        <w:rPr>
          <w:b/>
          <w:lang w:val="fr-CH" w:eastAsia="fr-CH"/>
        </w:rPr>
        <w:t>SQL</w:t>
      </w:r>
      <w:r>
        <w:rPr>
          <w:lang w:val="fr-CH" w:eastAsia="fr-CH"/>
        </w:rPr>
        <w:t>, votre mission en tant que développeur est de corriger le code afin que l’application ne soit plus vulnérable à ce type d’attaque.</w:t>
      </w:r>
    </w:p>
    <w:p w:rsidR="00844654" w:rsidRDefault="00844654" w:rsidP="00E41E28">
      <w:pPr>
        <w:rPr>
          <w:lang w:val="fr-CH" w:eastAsia="fr-CH"/>
        </w:rPr>
      </w:pPr>
    </w:p>
    <w:p w:rsidR="00844654" w:rsidRDefault="0070048A" w:rsidP="00E41E28">
      <w:pPr>
        <w:rPr>
          <w:lang w:val="fr-CH" w:eastAsia="fr-CH"/>
        </w:rPr>
      </w:pPr>
      <w:r>
        <w:rPr>
          <w:lang w:val="fr-CH" w:eastAsia="fr-CH"/>
        </w:rPr>
        <w:t>Expliquez ci-dessous comment allez</w:t>
      </w:r>
      <w:r w:rsidR="00D754B2">
        <w:rPr>
          <w:lang w:val="fr-CH" w:eastAsia="fr-CH"/>
        </w:rPr>
        <w:t>-</w:t>
      </w:r>
      <w:r>
        <w:rPr>
          <w:lang w:val="fr-CH" w:eastAsia="fr-CH"/>
        </w:rPr>
        <w:t>vous faire ?</w:t>
      </w:r>
    </w:p>
    <w:p w:rsidR="00857A24" w:rsidRDefault="00857A24" w:rsidP="00E41E28">
      <w:pPr>
        <w:rPr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7A24" w:rsidTr="00857A24">
        <w:tc>
          <w:tcPr>
            <w:tcW w:w="10606" w:type="dxa"/>
          </w:tcPr>
          <w:p w:rsidR="00857A24" w:rsidRDefault="00857A24" w:rsidP="00E41E28">
            <w:pPr>
              <w:rPr>
                <w:lang w:val="fr-CH" w:eastAsia="fr-CH"/>
              </w:rPr>
            </w:pPr>
          </w:p>
          <w:p w:rsidR="00857A24" w:rsidRDefault="00857A24" w:rsidP="00E41E28">
            <w:pPr>
              <w:rPr>
                <w:lang w:val="fr-CH" w:eastAsia="fr-CH"/>
              </w:rPr>
            </w:pPr>
          </w:p>
          <w:p w:rsidR="00B76564" w:rsidRDefault="00B76564" w:rsidP="00E41E28">
            <w:pPr>
              <w:rPr>
                <w:lang w:val="fr-CH" w:eastAsia="fr-CH"/>
              </w:rPr>
            </w:pPr>
          </w:p>
          <w:p w:rsidR="00B76564" w:rsidRDefault="00B76564" w:rsidP="00E41E28">
            <w:pPr>
              <w:rPr>
                <w:lang w:val="fr-CH" w:eastAsia="fr-CH"/>
              </w:rPr>
            </w:pPr>
          </w:p>
          <w:p w:rsidR="00857A24" w:rsidRDefault="00857A24" w:rsidP="00E41E28">
            <w:pPr>
              <w:rPr>
                <w:lang w:val="fr-CH" w:eastAsia="fr-CH"/>
              </w:rPr>
            </w:pPr>
          </w:p>
        </w:tc>
      </w:tr>
    </w:tbl>
    <w:p w:rsidR="00857A24" w:rsidRDefault="000B1422" w:rsidP="00857A24">
      <w:pPr>
        <w:rPr>
          <w:lang w:val="fr-CH" w:eastAsia="fr-CH"/>
        </w:rPr>
      </w:pPr>
      <w:r>
        <w:rPr>
          <w:lang w:val="fr-CH" w:eastAsia="fr-CH"/>
        </w:rPr>
        <w:lastRenderedPageBreak/>
        <w:t xml:space="preserve">Maintenant que vous avez corrigé le code de l’application, vous devez vérifier que le code est maintenant robuste et fiable en tentant à nouveau l’attaque </w:t>
      </w:r>
      <w:r w:rsidR="0031450E">
        <w:rPr>
          <w:lang w:val="fr-CH" w:eastAsia="fr-CH"/>
        </w:rPr>
        <w:t>réalisée</w:t>
      </w:r>
      <w:r>
        <w:rPr>
          <w:lang w:val="fr-CH" w:eastAsia="fr-CH"/>
        </w:rPr>
        <w:t xml:space="preserve"> à la section </w:t>
      </w:r>
      <w:r w:rsidR="00DA46DA">
        <w:rPr>
          <w:lang w:val="fr-CH" w:eastAsia="fr-CH"/>
        </w:rPr>
        <w:t>3</w:t>
      </w:r>
      <w:r>
        <w:rPr>
          <w:lang w:val="fr-CH" w:eastAsia="fr-CH"/>
        </w:rPr>
        <w:t>.1</w:t>
      </w:r>
      <w:r w:rsidR="006120B2">
        <w:rPr>
          <w:lang w:val="fr-CH" w:eastAsia="fr-CH"/>
        </w:rPr>
        <w:t>.</w:t>
      </w:r>
    </w:p>
    <w:p w:rsidR="00C6217A" w:rsidRDefault="00C6217A" w:rsidP="00857A24">
      <w:pPr>
        <w:rPr>
          <w:lang w:val="fr-CH" w:eastAsia="fr-CH"/>
        </w:rPr>
      </w:pPr>
    </w:p>
    <w:p w:rsidR="00C6217A" w:rsidRDefault="00C6217A" w:rsidP="00857A24">
      <w:pPr>
        <w:rPr>
          <w:lang w:val="fr-CH" w:eastAsia="fr-CH"/>
        </w:rPr>
      </w:pPr>
      <w:r>
        <w:rPr>
          <w:lang w:val="fr-CH" w:eastAsia="fr-CH"/>
        </w:rPr>
        <w:t>Quel résultat constatez-vous ?</w:t>
      </w:r>
    </w:p>
    <w:p w:rsidR="00C6217A" w:rsidRDefault="00C6217A" w:rsidP="00857A24">
      <w:pPr>
        <w:rPr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6217A" w:rsidTr="00C6217A">
        <w:tc>
          <w:tcPr>
            <w:tcW w:w="10606" w:type="dxa"/>
          </w:tcPr>
          <w:p w:rsidR="00C6217A" w:rsidRDefault="00C6217A" w:rsidP="00857A24">
            <w:pPr>
              <w:rPr>
                <w:lang w:val="fr-CH" w:eastAsia="fr-CH"/>
              </w:rPr>
            </w:pPr>
          </w:p>
          <w:p w:rsidR="002E1DAA" w:rsidRDefault="002E1DAA" w:rsidP="00857A24">
            <w:pPr>
              <w:rPr>
                <w:lang w:val="fr-CH" w:eastAsia="fr-CH"/>
              </w:rPr>
            </w:pPr>
          </w:p>
          <w:p w:rsidR="00C6217A" w:rsidRDefault="00C6217A" w:rsidP="00857A24">
            <w:pPr>
              <w:rPr>
                <w:lang w:val="fr-CH" w:eastAsia="fr-CH"/>
              </w:rPr>
            </w:pPr>
          </w:p>
          <w:p w:rsidR="00C6217A" w:rsidRDefault="00C6217A" w:rsidP="00857A24">
            <w:pPr>
              <w:rPr>
                <w:lang w:val="fr-CH" w:eastAsia="fr-CH"/>
              </w:rPr>
            </w:pPr>
          </w:p>
        </w:tc>
      </w:tr>
    </w:tbl>
    <w:p w:rsidR="00C6217A" w:rsidRDefault="00C6217A" w:rsidP="00857A24">
      <w:pPr>
        <w:rPr>
          <w:lang w:val="fr-CH" w:eastAsia="fr-CH"/>
        </w:rPr>
      </w:pPr>
    </w:p>
    <w:p w:rsidR="00773452" w:rsidRDefault="00773452" w:rsidP="00773452">
      <w:pPr>
        <w:pStyle w:val="Titre1"/>
        <w:rPr>
          <w:lang w:val="fr-CH" w:eastAsia="fr-CH"/>
        </w:rPr>
      </w:pPr>
      <w:r>
        <w:rPr>
          <w:lang w:val="fr-CH" w:eastAsia="fr-CH"/>
        </w:rPr>
        <w:t xml:space="preserve">Conclusion </w:t>
      </w:r>
    </w:p>
    <w:p w:rsidR="00773452" w:rsidRDefault="00773452" w:rsidP="00857A24">
      <w:pPr>
        <w:rPr>
          <w:lang w:val="fr-CH" w:eastAsia="fr-CH"/>
        </w:rPr>
      </w:pPr>
    </w:p>
    <w:p w:rsidR="00773452" w:rsidRDefault="00773452" w:rsidP="00857A24">
      <w:pPr>
        <w:rPr>
          <w:lang w:val="fr-CH" w:eastAsia="fr-CH"/>
        </w:rPr>
      </w:pPr>
      <w:r>
        <w:rPr>
          <w:lang w:val="fr-CH" w:eastAsia="fr-CH"/>
        </w:rPr>
        <w:t xml:space="preserve">Grâce à cette activité, vous savez maintenant comment protéger vos applications </w:t>
      </w:r>
      <w:r w:rsidRPr="0066284B">
        <w:rPr>
          <w:b/>
          <w:lang w:val="fr-CH" w:eastAsia="fr-CH"/>
        </w:rPr>
        <w:t>PHP</w:t>
      </w:r>
      <w:r>
        <w:rPr>
          <w:lang w:val="fr-CH" w:eastAsia="fr-CH"/>
        </w:rPr>
        <w:t xml:space="preserve"> contre les attaque</w:t>
      </w:r>
      <w:r w:rsidR="00F02D4B">
        <w:rPr>
          <w:lang w:val="fr-CH" w:eastAsia="fr-CH"/>
        </w:rPr>
        <w:t>s</w:t>
      </w:r>
      <w:r>
        <w:rPr>
          <w:lang w:val="fr-CH" w:eastAsia="fr-CH"/>
        </w:rPr>
        <w:t xml:space="preserve"> par injection </w:t>
      </w:r>
      <w:r w:rsidRPr="0066284B">
        <w:rPr>
          <w:b/>
          <w:lang w:val="fr-CH" w:eastAsia="fr-CH"/>
        </w:rPr>
        <w:t>SQL</w:t>
      </w:r>
      <w:r>
        <w:rPr>
          <w:lang w:val="fr-CH" w:eastAsia="fr-CH"/>
        </w:rPr>
        <w:t>.</w:t>
      </w:r>
    </w:p>
    <w:p w:rsidR="009F005E" w:rsidRDefault="009F005E" w:rsidP="00857A24">
      <w:pPr>
        <w:rPr>
          <w:lang w:val="fr-CH" w:eastAsia="fr-CH"/>
        </w:rPr>
      </w:pPr>
      <w:r>
        <w:rPr>
          <w:lang w:val="fr-CH" w:eastAsia="fr-CH"/>
        </w:rPr>
        <w:t xml:space="preserve">En effet, pour chaque requête </w:t>
      </w:r>
      <w:r w:rsidRPr="0066284B">
        <w:rPr>
          <w:b/>
          <w:lang w:val="fr-CH" w:eastAsia="fr-CH"/>
        </w:rPr>
        <w:t>SQL</w:t>
      </w:r>
      <w:r>
        <w:rPr>
          <w:lang w:val="fr-CH" w:eastAsia="fr-CH"/>
        </w:rPr>
        <w:t xml:space="preserve"> qui nécessite une concaténation avec des valeurs provenant de l’utilisateur (ou de l’extérieur de l’application), vous devez utiliser la méthode </w:t>
      </w:r>
      <w:proofErr w:type="spellStart"/>
      <w:proofErr w:type="gramStart"/>
      <w:r w:rsidRPr="0066284B">
        <w:rPr>
          <w:b/>
          <w:lang w:val="fr-CH" w:eastAsia="fr-CH"/>
        </w:rPr>
        <w:t>prepare</w:t>
      </w:r>
      <w:proofErr w:type="spellEnd"/>
      <w:r w:rsidRPr="0066284B">
        <w:rPr>
          <w:b/>
          <w:lang w:val="fr-CH" w:eastAsia="fr-CH"/>
        </w:rPr>
        <w:t>(</w:t>
      </w:r>
      <w:proofErr w:type="gramEnd"/>
      <w:r w:rsidRPr="0066284B">
        <w:rPr>
          <w:b/>
          <w:lang w:val="fr-CH" w:eastAsia="fr-CH"/>
        </w:rPr>
        <w:t>)</w:t>
      </w:r>
      <w:r>
        <w:rPr>
          <w:lang w:val="fr-CH" w:eastAsia="fr-CH"/>
        </w:rPr>
        <w:t xml:space="preserve"> de </w:t>
      </w:r>
      <w:r w:rsidRPr="0066284B">
        <w:rPr>
          <w:b/>
          <w:lang w:val="fr-CH" w:eastAsia="fr-CH"/>
        </w:rPr>
        <w:t>PDO</w:t>
      </w:r>
      <w:r>
        <w:rPr>
          <w:lang w:val="fr-CH" w:eastAsia="fr-CH"/>
        </w:rPr>
        <w:t xml:space="preserve"> et </w:t>
      </w:r>
      <w:r w:rsidRPr="0066284B">
        <w:rPr>
          <w:b/>
          <w:lang w:val="fr-CH" w:eastAsia="fr-CH"/>
        </w:rPr>
        <w:t>binder</w:t>
      </w:r>
      <w:r>
        <w:rPr>
          <w:lang w:val="fr-CH" w:eastAsia="fr-CH"/>
        </w:rPr>
        <w:t xml:space="preserve"> </w:t>
      </w:r>
      <w:r w:rsidR="00484668">
        <w:rPr>
          <w:lang w:val="fr-CH" w:eastAsia="fr-CH"/>
        </w:rPr>
        <w:t>les variables à concatén</w:t>
      </w:r>
      <w:r w:rsidR="00030A93">
        <w:rPr>
          <w:lang w:val="fr-CH" w:eastAsia="fr-CH"/>
        </w:rPr>
        <w:t>er</w:t>
      </w:r>
      <w:r w:rsidR="00484668">
        <w:rPr>
          <w:lang w:val="fr-CH" w:eastAsia="fr-CH"/>
        </w:rPr>
        <w:t>.</w:t>
      </w:r>
    </w:p>
    <w:p w:rsidR="006E734F" w:rsidRDefault="006E734F" w:rsidP="00857A24">
      <w:pPr>
        <w:rPr>
          <w:lang w:val="fr-CH" w:eastAsia="fr-CH"/>
        </w:rPr>
      </w:pPr>
    </w:p>
    <w:p w:rsidR="006E734F" w:rsidRDefault="006E734F" w:rsidP="00FD19A0">
      <w:pPr>
        <w:pStyle w:val="Titre1"/>
        <w:rPr>
          <w:lang w:val="fr-CH" w:eastAsia="fr-CH"/>
        </w:rPr>
      </w:pPr>
      <w:r>
        <w:rPr>
          <w:lang w:val="fr-CH" w:eastAsia="fr-CH"/>
        </w:rPr>
        <w:t>Et maintenant ?</w:t>
      </w:r>
    </w:p>
    <w:p w:rsidR="00FD19A0" w:rsidRDefault="00FD19A0" w:rsidP="00857A24">
      <w:pPr>
        <w:rPr>
          <w:lang w:val="fr-CH" w:eastAsia="fr-CH"/>
        </w:rPr>
      </w:pPr>
    </w:p>
    <w:p w:rsidR="003317CF" w:rsidRDefault="00FD19A0" w:rsidP="00857A24">
      <w:pPr>
        <w:rPr>
          <w:lang w:val="fr-CH" w:eastAsia="fr-CH"/>
        </w:rPr>
      </w:pPr>
      <w:r>
        <w:rPr>
          <w:lang w:val="fr-CH" w:eastAsia="fr-CH"/>
        </w:rPr>
        <w:t>Maintenant, v</w:t>
      </w:r>
      <w:r w:rsidR="00773452">
        <w:rPr>
          <w:lang w:val="fr-CH" w:eastAsia="fr-CH"/>
        </w:rPr>
        <w:t xml:space="preserve">ous allez </w:t>
      </w:r>
      <w:r w:rsidR="00773452" w:rsidRPr="00773452">
        <w:rPr>
          <w:lang w:val="fr-CH" w:eastAsia="fr-CH"/>
        </w:rPr>
        <w:t>pouvoir</w:t>
      </w:r>
      <w:r w:rsidR="00773452">
        <w:rPr>
          <w:lang w:val="fr-CH" w:eastAsia="fr-CH"/>
        </w:rPr>
        <w:t xml:space="preserve"> reprendre le code de votre application des </w:t>
      </w:r>
      <w:r w:rsidR="003572E2">
        <w:rPr>
          <w:lang w:val="fr-CH" w:eastAsia="fr-CH"/>
        </w:rPr>
        <w:t>« </w:t>
      </w:r>
      <w:r w:rsidR="00773452">
        <w:rPr>
          <w:lang w:val="fr-CH" w:eastAsia="fr-CH"/>
        </w:rPr>
        <w:t>surnoms des enseignants</w:t>
      </w:r>
      <w:r w:rsidR="003572E2">
        <w:rPr>
          <w:lang w:val="fr-CH" w:eastAsia="fr-CH"/>
        </w:rPr>
        <w:t> »</w:t>
      </w:r>
      <w:bookmarkStart w:id="0" w:name="_GoBack"/>
      <w:bookmarkEnd w:id="0"/>
      <w:r w:rsidR="00773452">
        <w:rPr>
          <w:lang w:val="fr-CH" w:eastAsia="fr-CH"/>
        </w:rPr>
        <w:t xml:space="preserve"> et </w:t>
      </w:r>
      <w:r w:rsidR="00E13964">
        <w:rPr>
          <w:lang w:val="fr-CH" w:eastAsia="fr-CH"/>
        </w:rPr>
        <w:t>utiliser</w:t>
      </w:r>
      <w:r w:rsidR="00773452">
        <w:rPr>
          <w:lang w:val="fr-CH" w:eastAsia="fr-CH"/>
        </w:rPr>
        <w:t xml:space="preserve"> la méthode </w:t>
      </w:r>
      <w:proofErr w:type="spellStart"/>
      <w:r w:rsidR="00773452" w:rsidRPr="00773452">
        <w:rPr>
          <w:b/>
          <w:lang w:val="fr-CH" w:eastAsia="fr-CH"/>
        </w:rPr>
        <w:t>prepare</w:t>
      </w:r>
      <w:proofErr w:type="spellEnd"/>
      <w:r w:rsidR="00773452" w:rsidRPr="00773452">
        <w:rPr>
          <w:b/>
          <w:lang w:val="fr-CH" w:eastAsia="fr-CH"/>
        </w:rPr>
        <w:t>()</w:t>
      </w:r>
      <w:r w:rsidR="00773452">
        <w:rPr>
          <w:b/>
          <w:lang w:val="fr-CH" w:eastAsia="fr-CH"/>
        </w:rPr>
        <w:t xml:space="preserve"> </w:t>
      </w:r>
      <w:r w:rsidR="003317CF" w:rsidRPr="003317CF">
        <w:rPr>
          <w:lang w:val="fr-CH" w:eastAsia="fr-CH"/>
        </w:rPr>
        <w:t>là o</w:t>
      </w:r>
      <w:r w:rsidR="00086332">
        <w:rPr>
          <w:lang w:val="fr-CH" w:eastAsia="fr-CH"/>
        </w:rPr>
        <w:t>ù</w:t>
      </w:r>
      <w:r w:rsidR="003317CF" w:rsidRPr="003317CF">
        <w:rPr>
          <w:lang w:val="fr-CH" w:eastAsia="fr-CH"/>
        </w:rPr>
        <w:t xml:space="preserve"> cela est nécessaire.</w:t>
      </w:r>
    </w:p>
    <w:p w:rsidR="00086332" w:rsidRDefault="00086332" w:rsidP="00857A24">
      <w:pPr>
        <w:rPr>
          <w:b/>
          <w:lang w:val="fr-CH" w:eastAsia="fr-CH"/>
        </w:rPr>
      </w:pPr>
    </w:p>
    <w:p w:rsidR="00857A24" w:rsidRDefault="003317CF" w:rsidP="00857A24">
      <w:pPr>
        <w:rPr>
          <w:lang w:val="fr-CH" w:eastAsia="fr-CH"/>
        </w:rPr>
      </w:pPr>
      <w:r>
        <w:rPr>
          <w:lang w:val="fr-CH" w:eastAsia="fr-CH"/>
        </w:rPr>
        <w:t>M</w:t>
      </w:r>
      <w:r w:rsidR="00773452" w:rsidRPr="00E13964">
        <w:rPr>
          <w:lang w:val="fr-CH" w:eastAsia="fr-CH"/>
        </w:rPr>
        <w:t>ais avant</w:t>
      </w:r>
      <w:r w:rsidR="00057022">
        <w:rPr>
          <w:lang w:val="fr-CH" w:eastAsia="fr-CH"/>
        </w:rPr>
        <w:t>,</w:t>
      </w:r>
      <w:r w:rsidR="00773452" w:rsidRPr="00E13964">
        <w:rPr>
          <w:lang w:val="fr-CH" w:eastAsia="fr-CH"/>
        </w:rPr>
        <w:t xml:space="preserve"> je vous propose un quizz pour</w:t>
      </w:r>
      <w:r>
        <w:rPr>
          <w:lang w:val="fr-CH" w:eastAsia="fr-CH"/>
        </w:rPr>
        <w:t xml:space="preserve"> vérifier que vous avez acquis toutes les connaissances</w:t>
      </w:r>
      <w:r w:rsidR="00FA3040">
        <w:rPr>
          <w:lang w:val="fr-CH" w:eastAsia="fr-CH"/>
        </w:rPr>
        <w:t xml:space="preserve"> </w:t>
      </w:r>
      <w:r w:rsidR="00F674DF">
        <w:rPr>
          <w:lang w:val="fr-CH" w:eastAsia="fr-CH"/>
        </w:rPr>
        <w:t>requises</w:t>
      </w:r>
      <w:r w:rsidR="00A33820">
        <w:rPr>
          <w:lang w:val="fr-CH" w:eastAsia="fr-CH"/>
        </w:rPr>
        <w:t xml:space="preserve"> : </w:t>
      </w:r>
      <w:hyperlink r:id="rId13" w:history="1">
        <w:r w:rsidR="007142DE" w:rsidRPr="001249E6">
          <w:rPr>
            <w:rStyle w:val="Lienhypertexte"/>
            <w:lang w:val="fr-CH" w:eastAsia="fr-CH"/>
          </w:rPr>
          <w:t>https://forms.office.com/r/if6pEDReH7</w:t>
        </w:r>
      </w:hyperlink>
    </w:p>
    <w:p w:rsidR="00B56F3E" w:rsidRDefault="00B56F3E" w:rsidP="00E41E28">
      <w:pPr>
        <w:rPr>
          <w:lang w:val="fr-CH" w:eastAsia="fr-CH"/>
        </w:rPr>
      </w:pPr>
    </w:p>
    <w:p w:rsidR="005F4846" w:rsidRDefault="005F4846" w:rsidP="00E41E28">
      <w:pPr>
        <w:rPr>
          <w:lang w:val="fr-CH" w:eastAsia="fr-CH"/>
        </w:rPr>
      </w:pPr>
    </w:p>
    <w:p w:rsidR="00B56F3E" w:rsidRDefault="000C4AAD" w:rsidP="00280EF2">
      <w:pPr>
        <w:pStyle w:val="Titre"/>
        <w:rPr>
          <w:lang w:val="fr-CH" w:eastAsia="fr-CH"/>
        </w:rPr>
      </w:pPr>
      <w:r>
        <w:rPr>
          <w:lang w:val="fr-CH" w:eastAsia="fr-CH"/>
        </w:rPr>
        <w:t xml:space="preserve">Avant de nous quitter </w:t>
      </w:r>
      <w:r w:rsidR="00170E28">
        <w:rPr>
          <w:lang w:val="fr-CH" w:eastAsia="fr-CH"/>
        </w:rPr>
        <w:t>…</w:t>
      </w:r>
    </w:p>
    <w:p w:rsidR="00CB10EC" w:rsidRDefault="00A95891" w:rsidP="00E41E28">
      <w:pPr>
        <w:rPr>
          <w:lang w:val="fr-CH" w:eastAsia="fr-CH"/>
        </w:rPr>
      </w:pPr>
      <w:r>
        <w:rPr>
          <w:noProof/>
          <w:lang w:val="fr-CH" w:eastAsia="fr-CH"/>
        </w:rPr>
        <w:drawing>
          <wp:inline distT="0" distB="0" distL="0" distR="0">
            <wp:extent cx="6388428" cy="2425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kc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2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0EC" w:rsidSect="000E43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56C" w:rsidRDefault="00A0056C">
      <w:r>
        <w:separator/>
      </w:r>
    </w:p>
  </w:endnote>
  <w:endnote w:type="continuationSeparator" w:id="0">
    <w:p w:rsidR="00A0056C" w:rsidRDefault="00A0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CB8" w:rsidRDefault="00362C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560"/>
      <w:gridCol w:w="3561"/>
      <w:gridCol w:w="3561"/>
    </w:tblGrid>
    <w:tr w:rsidR="00075703" w:rsidRPr="007E47D4" w:rsidTr="00022B9E">
      <w:trPr>
        <w:trHeight w:hRule="exact" w:val="227"/>
        <w:jc w:val="center"/>
      </w:trPr>
      <w:tc>
        <w:tcPr>
          <w:tcW w:w="3070" w:type="dxa"/>
          <w:vAlign w:val="bottom"/>
        </w:tcPr>
        <w:p w:rsidR="00075703" w:rsidRPr="00022B9E" w:rsidRDefault="007B3534" w:rsidP="009056B8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>Auteur :</w:t>
          </w:r>
          <w:r w:rsidR="00075703" w:rsidRPr="00022B9E">
            <w:rPr>
              <w:rFonts w:cs="Arial"/>
              <w:sz w:val="16"/>
              <w:szCs w:val="16"/>
            </w:rPr>
            <w:t xml:space="preserve"> </w:t>
          </w:r>
          <w:r w:rsidR="00987DA8">
            <w:rPr>
              <w:rFonts w:cs="Arial"/>
              <w:sz w:val="16"/>
              <w:szCs w:val="16"/>
            </w:rPr>
            <w:t>Grégory Charmier</w:t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:rsidR="00075703" w:rsidRPr="00022B9E" w:rsidRDefault="007B3534" w:rsidP="009056B8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>Création :</w:t>
          </w:r>
          <w:r w:rsidR="00075703" w:rsidRPr="00022B9E">
            <w:rPr>
              <w:rFonts w:cs="Arial"/>
              <w:sz w:val="16"/>
              <w:szCs w:val="16"/>
            </w:rPr>
            <w:t xml:space="preserve"> </w:t>
          </w:r>
          <w:r w:rsidR="009056B8" w:rsidRPr="00022B9E">
            <w:rPr>
              <w:rFonts w:cs="Arial"/>
              <w:sz w:val="16"/>
              <w:szCs w:val="16"/>
            </w:rPr>
            <w:fldChar w:fldCharType="begin"/>
          </w:r>
          <w:r w:rsidR="009056B8" w:rsidRPr="00022B9E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="009056B8" w:rsidRPr="00022B9E">
            <w:rPr>
              <w:rFonts w:cs="Arial"/>
              <w:sz w:val="16"/>
              <w:szCs w:val="16"/>
            </w:rPr>
            <w:fldChar w:fldCharType="separate"/>
          </w:r>
          <w:r w:rsidR="00A45DEF">
            <w:rPr>
              <w:rFonts w:cs="Arial"/>
              <w:noProof/>
              <w:sz w:val="16"/>
              <w:szCs w:val="16"/>
            </w:rPr>
            <w:t>05/11/2022</w:t>
          </w:r>
          <w:r w:rsidR="009056B8" w:rsidRPr="00022B9E">
            <w:rPr>
              <w:rFonts w:cs="Arial"/>
              <w:sz w:val="16"/>
              <w:szCs w:val="16"/>
            </w:rPr>
            <w:fldChar w:fldCharType="end"/>
          </w:r>
        </w:p>
      </w:tc>
    </w:tr>
    <w:tr w:rsidR="00075703" w:rsidRPr="007E47D4" w:rsidTr="00022B9E">
      <w:trPr>
        <w:jc w:val="center"/>
      </w:trPr>
      <w:tc>
        <w:tcPr>
          <w:tcW w:w="3070" w:type="dxa"/>
          <w:vAlign w:val="bottom"/>
        </w:tcPr>
        <w:p w:rsidR="00075703" w:rsidRPr="00022B9E" w:rsidRDefault="00075703" w:rsidP="008F6643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Modifié </w:t>
          </w:r>
          <w:r w:rsidR="007B3534" w:rsidRPr="00022B9E">
            <w:rPr>
              <w:rFonts w:cs="Arial"/>
              <w:sz w:val="16"/>
              <w:szCs w:val="16"/>
            </w:rPr>
            <w:t>par :</w:t>
          </w:r>
          <w:r w:rsidRPr="00022B9E">
            <w:rPr>
              <w:rFonts w:cs="Arial"/>
              <w:sz w:val="16"/>
              <w:szCs w:val="16"/>
            </w:rPr>
            <w:t xml:space="preserve"> </w:t>
          </w:r>
          <w:r w:rsidR="00875436">
            <w:rPr>
              <w:rFonts w:cs="Arial"/>
              <w:sz w:val="16"/>
              <w:szCs w:val="16"/>
            </w:rPr>
            <w:t>Grégory Charmier</w:t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Page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961F1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022B9E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961F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</w:p>
      </w:tc>
    </w:tr>
    <w:tr w:rsidR="00075703" w:rsidRPr="007E47D4" w:rsidTr="00845EE0">
      <w:trPr>
        <w:trHeight w:val="157"/>
        <w:jc w:val="center"/>
      </w:trPr>
      <w:tc>
        <w:tcPr>
          <w:tcW w:w="3070" w:type="dxa"/>
          <w:vAlign w:val="bottom"/>
        </w:tcPr>
        <w:p w:rsidR="00075703" w:rsidRPr="00022B9E" w:rsidRDefault="007B3534" w:rsidP="00022B9E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Version :</w:t>
          </w:r>
          <w:r w:rsidR="009056B8">
            <w:rPr>
              <w:rFonts w:cs="Arial"/>
              <w:sz w:val="16"/>
              <w:szCs w:val="16"/>
            </w:rPr>
            <w:t xml:space="preserve"> 1</w:t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:rsidR="00075703" w:rsidRPr="00022B9E" w:rsidRDefault="00075703" w:rsidP="004009CB">
          <w:pPr>
            <w:pStyle w:val="-Pieddepage"/>
            <w:spacing w:before="0"/>
            <w:jc w:val="center"/>
            <w:rPr>
              <w:rFonts w:cs="Arial"/>
              <w:sz w:val="16"/>
              <w:szCs w:val="16"/>
              <w:lang w:val="it-IT"/>
            </w:rPr>
          </w:pPr>
        </w:p>
      </w:tc>
    </w:tr>
  </w:tbl>
  <w:p w:rsidR="00075703" w:rsidRPr="00833115" w:rsidRDefault="00075703" w:rsidP="0000488D">
    <w:pPr>
      <w:pStyle w:val="Pieddepage"/>
      <w:spacing w:before="0"/>
      <w:rPr>
        <w:sz w:val="2"/>
        <w:szCs w:val="2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CB8" w:rsidRDefault="00362C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56C" w:rsidRDefault="00A0056C">
      <w:r>
        <w:separator/>
      </w:r>
    </w:p>
  </w:footnote>
  <w:footnote w:type="continuationSeparator" w:id="0">
    <w:p w:rsidR="00A0056C" w:rsidRDefault="00A00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CB8" w:rsidRDefault="00362C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5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660"/>
      <w:gridCol w:w="5220"/>
      <w:gridCol w:w="3155"/>
    </w:tblGrid>
    <w:tr w:rsidR="00075703" w:rsidTr="000E40F8">
      <w:trPr>
        <w:cantSplit/>
        <w:trHeight w:val="57"/>
      </w:trPr>
      <w:tc>
        <w:tcPr>
          <w:tcW w:w="2660" w:type="dxa"/>
          <w:vAlign w:val="center"/>
        </w:tcPr>
        <w:p w:rsidR="00075703" w:rsidRDefault="00075703">
          <w:pPr>
            <w:pStyle w:val="En-tte"/>
          </w:pPr>
          <w:r w:rsidRPr="006A3BE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  <w:r w:rsidRPr="007E47D4">
            <w:rPr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7E47D4">
            <w:rPr>
              <w:noProof/>
              <w:lang w:val="fr-CH" w:eastAsia="fr-CH"/>
            </w:rPr>
            <w:drawing>
              <wp:inline distT="0" distB="0" distL="0" distR="0">
                <wp:extent cx="204470" cy="198120"/>
                <wp:effectExtent l="0" t="0" r="5080" b="0"/>
                <wp:docPr id="35" name="Image 46" descr="vIso9001-2000S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Iso9001-2000S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4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Align w:val="center"/>
        </w:tcPr>
        <w:p w:rsidR="00075703" w:rsidRPr="00022B9E" w:rsidRDefault="006A43AE" w:rsidP="00C40E7A">
          <w:pPr>
            <w:pStyle w:val="En-tte"/>
            <w:jc w:val="center"/>
            <w:rPr>
              <w:rFonts w:cs="Arial"/>
              <w:b/>
            </w:rPr>
          </w:pPr>
          <w:r w:rsidRPr="006A43AE">
            <w:rPr>
              <w:rFonts w:cs="Arial"/>
              <w:b/>
              <w:sz w:val="28"/>
              <w:szCs w:val="28"/>
            </w:rPr>
            <w:t>ICT</w:t>
          </w:r>
          <w:r w:rsidR="00075703" w:rsidRPr="00022B9E">
            <w:rPr>
              <w:rFonts w:cs="Arial"/>
              <w:b/>
              <w:sz w:val="28"/>
              <w:szCs w:val="28"/>
            </w:rPr>
            <w:t xml:space="preserve"> </w:t>
          </w:r>
          <w:r w:rsidR="00A00B7B">
            <w:rPr>
              <w:rFonts w:cs="Arial"/>
              <w:b/>
              <w:sz w:val="28"/>
              <w:szCs w:val="28"/>
            </w:rPr>
            <w:t>151</w:t>
          </w:r>
          <w:r w:rsidR="001A5F20">
            <w:rPr>
              <w:rFonts w:cs="Arial"/>
              <w:b/>
              <w:sz w:val="28"/>
              <w:szCs w:val="28"/>
            </w:rPr>
            <w:t xml:space="preserve"> – </w:t>
          </w:r>
          <w:r w:rsidR="00A00B7B">
            <w:rPr>
              <w:rFonts w:cs="Arial"/>
              <w:b/>
              <w:sz w:val="28"/>
              <w:szCs w:val="28"/>
            </w:rPr>
            <w:t>INJECTION SQL</w:t>
          </w:r>
        </w:p>
      </w:tc>
      <w:tc>
        <w:tcPr>
          <w:tcW w:w="3155" w:type="dxa"/>
          <w:vAlign w:val="center"/>
        </w:tcPr>
        <w:p w:rsidR="00075703" w:rsidRDefault="007E47D4" w:rsidP="00022B9E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969645" cy="295259"/>
                <wp:effectExtent l="0" t="0" r="1905" b="0"/>
                <wp:docPr id="36" name="Image 47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753" cy="297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5703" w:rsidRDefault="00075703" w:rsidP="00DF5FD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CB8" w:rsidRDefault="00362C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14.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A336E5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5E73B0"/>
    <w:multiLevelType w:val="hybridMultilevel"/>
    <w:tmpl w:val="0FAEE3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1361"/>
    <w:multiLevelType w:val="hybridMultilevel"/>
    <w:tmpl w:val="C06C7444"/>
    <w:lvl w:ilvl="0" w:tplc="100C0017">
      <w:start w:val="1"/>
      <w:numFmt w:val="lowerLetter"/>
      <w:lvlText w:val="%1)"/>
      <w:lvlJc w:val="left"/>
      <w:pPr>
        <w:ind w:left="1069" w:hanging="360"/>
      </w:p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>
      <w:start w:val="1"/>
      <w:numFmt w:val="lowerRoman"/>
      <w:lvlText w:val="%3."/>
      <w:lvlJc w:val="right"/>
      <w:pPr>
        <w:ind w:left="2509" w:hanging="180"/>
      </w:pPr>
    </w:lvl>
    <w:lvl w:ilvl="3" w:tplc="100C000F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CA3296"/>
    <w:multiLevelType w:val="hybridMultilevel"/>
    <w:tmpl w:val="2556AD4A"/>
    <w:lvl w:ilvl="0" w:tplc="100C0017">
      <w:start w:val="1"/>
      <w:numFmt w:val="lowerLetter"/>
      <w:lvlText w:val="%1)"/>
      <w:lvlJc w:val="left"/>
      <w:pPr>
        <w:ind w:left="1069" w:hanging="360"/>
      </w:pPr>
    </w:lvl>
    <w:lvl w:ilvl="1" w:tplc="82DA7DCC">
      <w:start w:val="1"/>
      <w:numFmt w:val="lowerLetter"/>
      <w:lvlText w:val="%2."/>
      <w:lvlJc w:val="left"/>
      <w:pPr>
        <w:ind w:left="1789" w:hanging="360"/>
      </w:pPr>
      <w:rPr>
        <w:i/>
      </w:rPr>
    </w:lvl>
    <w:lvl w:ilvl="2" w:tplc="100C0005">
      <w:start w:val="1"/>
      <w:numFmt w:val="bullet"/>
      <w:lvlText w:val=""/>
      <w:lvlJc w:val="left"/>
      <w:pPr>
        <w:ind w:left="2509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3229" w:hanging="360"/>
      </w:pPr>
    </w:lvl>
    <w:lvl w:ilvl="4" w:tplc="100C0019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2D455B"/>
    <w:multiLevelType w:val="hybridMultilevel"/>
    <w:tmpl w:val="D174F936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80E98"/>
    <w:multiLevelType w:val="hybridMultilevel"/>
    <w:tmpl w:val="EF727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154E7"/>
    <w:multiLevelType w:val="hybridMultilevel"/>
    <w:tmpl w:val="2556AD4A"/>
    <w:lvl w:ilvl="0" w:tplc="100C0017">
      <w:start w:val="1"/>
      <w:numFmt w:val="lowerLetter"/>
      <w:lvlText w:val="%1)"/>
      <w:lvlJc w:val="left"/>
      <w:pPr>
        <w:ind w:left="1069" w:hanging="360"/>
      </w:pPr>
    </w:lvl>
    <w:lvl w:ilvl="1" w:tplc="82DA7DCC">
      <w:start w:val="1"/>
      <w:numFmt w:val="lowerLetter"/>
      <w:lvlText w:val="%2."/>
      <w:lvlJc w:val="left"/>
      <w:pPr>
        <w:ind w:left="1789" w:hanging="360"/>
      </w:pPr>
      <w:rPr>
        <w:i/>
      </w:rPr>
    </w:lvl>
    <w:lvl w:ilvl="2" w:tplc="100C0005">
      <w:start w:val="1"/>
      <w:numFmt w:val="bullet"/>
      <w:lvlText w:val=""/>
      <w:lvlJc w:val="left"/>
      <w:pPr>
        <w:ind w:left="2509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3229" w:hanging="360"/>
      </w:pPr>
    </w:lvl>
    <w:lvl w:ilvl="4" w:tplc="100C0019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7F2D39"/>
    <w:multiLevelType w:val="hybridMultilevel"/>
    <w:tmpl w:val="1DFE0E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02AAC"/>
    <w:multiLevelType w:val="hybridMultilevel"/>
    <w:tmpl w:val="9230D3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A6DFD"/>
    <w:multiLevelType w:val="hybridMultilevel"/>
    <w:tmpl w:val="A4FA94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14016"/>
    <w:multiLevelType w:val="hybridMultilevel"/>
    <w:tmpl w:val="D4F66344"/>
    <w:lvl w:ilvl="0" w:tplc="AEE411B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B1C72"/>
    <w:multiLevelType w:val="hybridMultilevel"/>
    <w:tmpl w:val="F47A98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C655D"/>
    <w:multiLevelType w:val="hybridMultilevel"/>
    <w:tmpl w:val="C34A6C60"/>
    <w:lvl w:ilvl="0" w:tplc="7B8C24BE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C3E59"/>
    <w:multiLevelType w:val="hybridMultilevel"/>
    <w:tmpl w:val="D95A071A"/>
    <w:lvl w:ilvl="0" w:tplc="04A8F00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3A4D5937"/>
    <w:multiLevelType w:val="hybridMultilevel"/>
    <w:tmpl w:val="E648F89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E413C"/>
    <w:multiLevelType w:val="hybridMultilevel"/>
    <w:tmpl w:val="C8BA349E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D27A9F"/>
    <w:multiLevelType w:val="hybridMultilevel"/>
    <w:tmpl w:val="8F2C26E8"/>
    <w:lvl w:ilvl="0" w:tplc="0D142F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76F0B"/>
    <w:multiLevelType w:val="hybridMultilevel"/>
    <w:tmpl w:val="975072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76370"/>
    <w:multiLevelType w:val="hybridMultilevel"/>
    <w:tmpl w:val="389409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F59B1"/>
    <w:multiLevelType w:val="hybridMultilevel"/>
    <w:tmpl w:val="63508E0C"/>
    <w:lvl w:ilvl="0" w:tplc="E766C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802B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08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4D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A2EB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4C7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00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AD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120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F1CC8"/>
    <w:multiLevelType w:val="hybridMultilevel"/>
    <w:tmpl w:val="CE5C1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428CE"/>
    <w:multiLevelType w:val="hybridMultilevel"/>
    <w:tmpl w:val="21D09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867A3"/>
    <w:multiLevelType w:val="hybridMultilevel"/>
    <w:tmpl w:val="475CE9F4"/>
    <w:lvl w:ilvl="0" w:tplc="45764C58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D6749"/>
    <w:multiLevelType w:val="hybridMultilevel"/>
    <w:tmpl w:val="2556AD4A"/>
    <w:lvl w:ilvl="0" w:tplc="100C0017">
      <w:start w:val="1"/>
      <w:numFmt w:val="lowerLetter"/>
      <w:lvlText w:val="%1)"/>
      <w:lvlJc w:val="left"/>
      <w:pPr>
        <w:ind w:left="1069" w:hanging="360"/>
      </w:pPr>
    </w:lvl>
    <w:lvl w:ilvl="1" w:tplc="82DA7DCC">
      <w:start w:val="1"/>
      <w:numFmt w:val="lowerLetter"/>
      <w:lvlText w:val="%2."/>
      <w:lvlJc w:val="left"/>
      <w:pPr>
        <w:ind w:left="1789" w:hanging="360"/>
      </w:pPr>
      <w:rPr>
        <w:i/>
      </w:rPr>
    </w:lvl>
    <w:lvl w:ilvl="2" w:tplc="100C0005">
      <w:start w:val="1"/>
      <w:numFmt w:val="bullet"/>
      <w:lvlText w:val=""/>
      <w:lvlJc w:val="left"/>
      <w:pPr>
        <w:ind w:left="2509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3229" w:hanging="360"/>
      </w:pPr>
    </w:lvl>
    <w:lvl w:ilvl="4" w:tplc="100C0019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8B5811"/>
    <w:multiLevelType w:val="hybridMultilevel"/>
    <w:tmpl w:val="FD3451E4"/>
    <w:lvl w:ilvl="0" w:tplc="241CB4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D46D8"/>
    <w:multiLevelType w:val="hybridMultilevel"/>
    <w:tmpl w:val="2556AD4A"/>
    <w:lvl w:ilvl="0" w:tplc="100C0017">
      <w:start w:val="1"/>
      <w:numFmt w:val="lowerLetter"/>
      <w:lvlText w:val="%1)"/>
      <w:lvlJc w:val="left"/>
      <w:pPr>
        <w:ind w:left="1069" w:hanging="360"/>
      </w:pPr>
    </w:lvl>
    <w:lvl w:ilvl="1" w:tplc="82DA7DCC">
      <w:start w:val="1"/>
      <w:numFmt w:val="lowerLetter"/>
      <w:lvlText w:val="%2."/>
      <w:lvlJc w:val="left"/>
      <w:pPr>
        <w:ind w:left="1789" w:hanging="360"/>
      </w:pPr>
      <w:rPr>
        <w:i/>
      </w:rPr>
    </w:lvl>
    <w:lvl w:ilvl="2" w:tplc="100C0005">
      <w:start w:val="1"/>
      <w:numFmt w:val="bullet"/>
      <w:lvlText w:val=""/>
      <w:lvlJc w:val="left"/>
      <w:pPr>
        <w:ind w:left="2509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3229" w:hanging="360"/>
      </w:pPr>
    </w:lvl>
    <w:lvl w:ilvl="4" w:tplc="100C0019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BF19F5"/>
    <w:multiLevelType w:val="hybridMultilevel"/>
    <w:tmpl w:val="0F5C7C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42AD3"/>
    <w:multiLevelType w:val="hybridMultilevel"/>
    <w:tmpl w:val="3CEA5A8C"/>
    <w:lvl w:ilvl="0" w:tplc="7B8C2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165D"/>
    <w:multiLevelType w:val="hybridMultilevel"/>
    <w:tmpl w:val="1466E3FC"/>
    <w:lvl w:ilvl="0" w:tplc="EE5A8120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0" w15:restartNumberingAfterBreak="0">
    <w:nsid w:val="74151640"/>
    <w:multiLevelType w:val="hybridMultilevel"/>
    <w:tmpl w:val="5AE0C1FE"/>
    <w:lvl w:ilvl="0" w:tplc="AEE411B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05635"/>
    <w:multiLevelType w:val="hybridMultilevel"/>
    <w:tmpl w:val="5AE0C1FE"/>
    <w:lvl w:ilvl="0" w:tplc="AEE411B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6599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077391"/>
    <w:multiLevelType w:val="hybridMultilevel"/>
    <w:tmpl w:val="06A8A7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95619"/>
    <w:multiLevelType w:val="hybridMultilevel"/>
    <w:tmpl w:val="2796ED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3"/>
  </w:num>
  <w:num w:numId="4">
    <w:abstractNumId w:val="6"/>
  </w:num>
  <w:num w:numId="5">
    <w:abstractNumId w:val="22"/>
  </w:num>
  <w:num w:numId="6">
    <w:abstractNumId w:val="23"/>
  </w:num>
  <w:num w:numId="7">
    <w:abstractNumId w:val="13"/>
  </w:num>
  <w:num w:numId="8">
    <w:abstractNumId w:val="14"/>
  </w:num>
  <w:num w:numId="9">
    <w:abstractNumId w:val="9"/>
  </w:num>
  <w:num w:numId="10">
    <w:abstractNumId w:val="28"/>
  </w:num>
  <w:num w:numId="11">
    <w:abstractNumId w:val="20"/>
  </w:num>
  <w:num w:numId="12">
    <w:abstractNumId w:val="25"/>
  </w:num>
  <w:num w:numId="13">
    <w:abstractNumId w:val="15"/>
  </w:num>
  <w:num w:numId="14">
    <w:abstractNumId w:val="32"/>
  </w:num>
  <w:num w:numId="15">
    <w:abstractNumId w:val="18"/>
  </w:num>
  <w:num w:numId="16">
    <w:abstractNumId w:val="8"/>
  </w:num>
  <w:num w:numId="17">
    <w:abstractNumId w:val="34"/>
  </w:num>
  <w:num w:numId="18">
    <w:abstractNumId w:val="12"/>
  </w:num>
  <w:num w:numId="19">
    <w:abstractNumId w:val="32"/>
  </w:num>
  <w:num w:numId="20">
    <w:abstractNumId w:val="11"/>
  </w:num>
  <w:num w:numId="21">
    <w:abstractNumId w:val="3"/>
  </w:num>
  <w:num w:numId="22">
    <w:abstractNumId w:val="32"/>
  </w:num>
  <w:num w:numId="23">
    <w:abstractNumId w:val="27"/>
  </w:num>
  <w:num w:numId="24">
    <w:abstractNumId w:val="19"/>
  </w:num>
  <w:num w:numId="25">
    <w:abstractNumId w:val="21"/>
  </w:num>
  <w:num w:numId="26">
    <w:abstractNumId w:val="2"/>
  </w:num>
  <w:num w:numId="27">
    <w:abstractNumId w:val="32"/>
  </w:num>
  <w:num w:numId="28">
    <w:abstractNumId w:val="24"/>
  </w:num>
  <w:num w:numId="29">
    <w:abstractNumId w:val="30"/>
  </w:num>
  <w:num w:numId="30">
    <w:abstractNumId w:val="26"/>
  </w:num>
  <w:num w:numId="31">
    <w:abstractNumId w:val="7"/>
  </w:num>
  <w:num w:numId="32">
    <w:abstractNumId w:val="31"/>
  </w:num>
  <w:num w:numId="33">
    <w:abstractNumId w:val="10"/>
  </w:num>
  <w:num w:numId="34">
    <w:abstractNumId w:val="4"/>
  </w:num>
  <w:num w:numId="35">
    <w:abstractNumId w:val="1"/>
  </w:num>
  <w:num w:numId="36">
    <w:abstractNumId w:val="16"/>
  </w:num>
  <w:num w:numId="37">
    <w:abstractNumId w:val="17"/>
  </w:num>
  <w:num w:numId="38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4096" w:nlCheck="1" w:checkStyle="0"/>
  <w:activeWritingStyle w:appName="MSWord" w:lang="de-CH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D4"/>
    <w:rsid w:val="00000197"/>
    <w:rsid w:val="00001965"/>
    <w:rsid w:val="0000488D"/>
    <w:rsid w:val="000050DB"/>
    <w:rsid w:val="000104DF"/>
    <w:rsid w:val="0001209F"/>
    <w:rsid w:val="0001253C"/>
    <w:rsid w:val="00013070"/>
    <w:rsid w:val="00022101"/>
    <w:rsid w:val="0002272A"/>
    <w:rsid w:val="00022B9E"/>
    <w:rsid w:val="0002444C"/>
    <w:rsid w:val="00024A34"/>
    <w:rsid w:val="00026C59"/>
    <w:rsid w:val="00030A93"/>
    <w:rsid w:val="000316F0"/>
    <w:rsid w:val="000337CB"/>
    <w:rsid w:val="00033D2E"/>
    <w:rsid w:val="000340D3"/>
    <w:rsid w:val="00041B7B"/>
    <w:rsid w:val="00042F42"/>
    <w:rsid w:val="00044099"/>
    <w:rsid w:val="000500DC"/>
    <w:rsid w:val="00050D1F"/>
    <w:rsid w:val="0005330C"/>
    <w:rsid w:val="00055628"/>
    <w:rsid w:val="00057022"/>
    <w:rsid w:val="000573A1"/>
    <w:rsid w:val="0006090D"/>
    <w:rsid w:val="00061265"/>
    <w:rsid w:val="00061338"/>
    <w:rsid w:val="00061D69"/>
    <w:rsid w:val="00062B45"/>
    <w:rsid w:val="0006344F"/>
    <w:rsid w:val="0006345E"/>
    <w:rsid w:val="00063F97"/>
    <w:rsid w:val="00064A7D"/>
    <w:rsid w:val="000673A4"/>
    <w:rsid w:val="00067E8B"/>
    <w:rsid w:val="00070745"/>
    <w:rsid w:val="00070B2C"/>
    <w:rsid w:val="00073172"/>
    <w:rsid w:val="0007388F"/>
    <w:rsid w:val="00075703"/>
    <w:rsid w:val="00077CB8"/>
    <w:rsid w:val="00083104"/>
    <w:rsid w:val="000856EB"/>
    <w:rsid w:val="00086114"/>
    <w:rsid w:val="00086332"/>
    <w:rsid w:val="000863A7"/>
    <w:rsid w:val="0009161B"/>
    <w:rsid w:val="0009217F"/>
    <w:rsid w:val="00092784"/>
    <w:rsid w:val="00092F8E"/>
    <w:rsid w:val="000961F1"/>
    <w:rsid w:val="00097640"/>
    <w:rsid w:val="00097AE9"/>
    <w:rsid w:val="000A1B63"/>
    <w:rsid w:val="000B1422"/>
    <w:rsid w:val="000B37A0"/>
    <w:rsid w:val="000B3BDF"/>
    <w:rsid w:val="000B600E"/>
    <w:rsid w:val="000B6BE0"/>
    <w:rsid w:val="000B79F9"/>
    <w:rsid w:val="000C4722"/>
    <w:rsid w:val="000C4AAD"/>
    <w:rsid w:val="000D23E9"/>
    <w:rsid w:val="000E1CD6"/>
    <w:rsid w:val="000E40F8"/>
    <w:rsid w:val="000E421C"/>
    <w:rsid w:val="000E43BB"/>
    <w:rsid w:val="000F12EA"/>
    <w:rsid w:val="000F22B9"/>
    <w:rsid w:val="000F251C"/>
    <w:rsid w:val="000F278C"/>
    <w:rsid w:val="000F381C"/>
    <w:rsid w:val="0010591C"/>
    <w:rsid w:val="00107371"/>
    <w:rsid w:val="00107B8F"/>
    <w:rsid w:val="00114120"/>
    <w:rsid w:val="00115BA7"/>
    <w:rsid w:val="00116855"/>
    <w:rsid w:val="00116FC3"/>
    <w:rsid w:val="00120544"/>
    <w:rsid w:val="00125D0F"/>
    <w:rsid w:val="00127B35"/>
    <w:rsid w:val="0013160B"/>
    <w:rsid w:val="00131D17"/>
    <w:rsid w:val="001348FA"/>
    <w:rsid w:val="00140EBF"/>
    <w:rsid w:val="00140F0F"/>
    <w:rsid w:val="00143BE9"/>
    <w:rsid w:val="00144528"/>
    <w:rsid w:val="0014554B"/>
    <w:rsid w:val="00150A6C"/>
    <w:rsid w:val="0016033E"/>
    <w:rsid w:val="00161926"/>
    <w:rsid w:val="00165AB5"/>
    <w:rsid w:val="001666BA"/>
    <w:rsid w:val="00167A44"/>
    <w:rsid w:val="00170E28"/>
    <w:rsid w:val="001721B6"/>
    <w:rsid w:val="00173ADD"/>
    <w:rsid w:val="0017510C"/>
    <w:rsid w:val="00175C48"/>
    <w:rsid w:val="0017723F"/>
    <w:rsid w:val="00182814"/>
    <w:rsid w:val="001856E3"/>
    <w:rsid w:val="00187851"/>
    <w:rsid w:val="00191C10"/>
    <w:rsid w:val="00193BEF"/>
    <w:rsid w:val="00193C8C"/>
    <w:rsid w:val="001A11C5"/>
    <w:rsid w:val="001A4E8C"/>
    <w:rsid w:val="001A5F20"/>
    <w:rsid w:val="001B234F"/>
    <w:rsid w:val="001B486C"/>
    <w:rsid w:val="001B53AE"/>
    <w:rsid w:val="001B540B"/>
    <w:rsid w:val="001B79ED"/>
    <w:rsid w:val="001C0541"/>
    <w:rsid w:val="001C42BD"/>
    <w:rsid w:val="001C454D"/>
    <w:rsid w:val="001C5C7C"/>
    <w:rsid w:val="001C6111"/>
    <w:rsid w:val="001C7198"/>
    <w:rsid w:val="001D6525"/>
    <w:rsid w:val="001D72BA"/>
    <w:rsid w:val="001D7D4A"/>
    <w:rsid w:val="001E02B1"/>
    <w:rsid w:val="001E2A21"/>
    <w:rsid w:val="001E3098"/>
    <w:rsid w:val="001F2420"/>
    <w:rsid w:val="001F2BBB"/>
    <w:rsid w:val="001F330D"/>
    <w:rsid w:val="001F7224"/>
    <w:rsid w:val="001F7E66"/>
    <w:rsid w:val="00202701"/>
    <w:rsid w:val="0021410C"/>
    <w:rsid w:val="002152AA"/>
    <w:rsid w:val="00216B13"/>
    <w:rsid w:val="0022272C"/>
    <w:rsid w:val="00222A12"/>
    <w:rsid w:val="00225ED6"/>
    <w:rsid w:val="00231313"/>
    <w:rsid w:val="0024193D"/>
    <w:rsid w:val="002444C1"/>
    <w:rsid w:val="002461E6"/>
    <w:rsid w:val="002509B5"/>
    <w:rsid w:val="002557C2"/>
    <w:rsid w:val="00256623"/>
    <w:rsid w:val="00256BEC"/>
    <w:rsid w:val="00257712"/>
    <w:rsid w:val="00262BCB"/>
    <w:rsid w:val="00264EC6"/>
    <w:rsid w:val="00273341"/>
    <w:rsid w:val="002745C6"/>
    <w:rsid w:val="00276443"/>
    <w:rsid w:val="00276BF2"/>
    <w:rsid w:val="002770F3"/>
    <w:rsid w:val="00280EF2"/>
    <w:rsid w:val="00282AF5"/>
    <w:rsid w:val="00285B86"/>
    <w:rsid w:val="002869D6"/>
    <w:rsid w:val="00292773"/>
    <w:rsid w:val="002951BD"/>
    <w:rsid w:val="00296B26"/>
    <w:rsid w:val="0029766C"/>
    <w:rsid w:val="00297A9B"/>
    <w:rsid w:val="00297E2A"/>
    <w:rsid w:val="002A0455"/>
    <w:rsid w:val="002A0984"/>
    <w:rsid w:val="002A2F27"/>
    <w:rsid w:val="002A6C8D"/>
    <w:rsid w:val="002B3E18"/>
    <w:rsid w:val="002B6893"/>
    <w:rsid w:val="002C2703"/>
    <w:rsid w:val="002C6634"/>
    <w:rsid w:val="002D066F"/>
    <w:rsid w:val="002D1A18"/>
    <w:rsid w:val="002D2AB5"/>
    <w:rsid w:val="002D390A"/>
    <w:rsid w:val="002D4ADC"/>
    <w:rsid w:val="002D4FF5"/>
    <w:rsid w:val="002D5F7F"/>
    <w:rsid w:val="002E1DAA"/>
    <w:rsid w:val="002E3C27"/>
    <w:rsid w:val="002E5377"/>
    <w:rsid w:val="002E61B2"/>
    <w:rsid w:val="002F038B"/>
    <w:rsid w:val="002F1137"/>
    <w:rsid w:val="002F2E22"/>
    <w:rsid w:val="002F72D0"/>
    <w:rsid w:val="00302A0C"/>
    <w:rsid w:val="00302F7D"/>
    <w:rsid w:val="0030396A"/>
    <w:rsid w:val="00311421"/>
    <w:rsid w:val="0031450E"/>
    <w:rsid w:val="00317CDF"/>
    <w:rsid w:val="00321933"/>
    <w:rsid w:val="00325A07"/>
    <w:rsid w:val="00326095"/>
    <w:rsid w:val="003317CF"/>
    <w:rsid w:val="00332FCA"/>
    <w:rsid w:val="0033431F"/>
    <w:rsid w:val="003406D0"/>
    <w:rsid w:val="0034172E"/>
    <w:rsid w:val="00353650"/>
    <w:rsid w:val="00354C0B"/>
    <w:rsid w:val="00356440"/>
    <w:rsid w:val="003572E2"/>
    <w:rsid w:val="0036089B"/>
    <w:rsid w:val="003613D1"/>
    <w:rsid w:val="00362A96"/>
    <w:rsid w:val="00362CB8"/>
    <w:rsid w:val="00363435"/>
    <w:rsid w:val="0036493A"/>
    <w:rsid w:val="003649F3"/>
    <w:rsid w:val="003715A5"/>
    <w:rsid w:val="0037225C"/>
    <w:rsid w:val="003744F4"/>
    <w:rsid w:val="00374899"/>
    <w:rsid w:val="00380C6C"/>
    <w:rsid w:val="00381D82"/>
    <w:rsid w:val="00383ABE"/>
    <w:rsid w:val="00385900"/>
    <w:rsid w:val="00391CC9"/>
    <w:rsid w:val="00392DC2"/>
    <w:rsid w:val="00393C7C"/>
    <w:rsid w:val="00393D21"/>
    <w:rsid w:val="00394F9B"/>
    <w:rsid w:val="003A0D2A"/>
    <w:rsid w:val="003A103E"/>
    <w:rsid w:val="003A191E"/>
    <w:rsid w:val="003A3C6A"/>
    <w:rsid w:val="003B2E2A"/>
    <w:rsid w:val="003B5C70"/>
    <w:rsid w:val="003B6A5E"/>
    <w:rsid w:val="003C1267"/>
    <w:rsid w:val="003C14AA"/>
    <w:rsid w:val="003C21FB"/>
    <w:rsid w:val="003C45CC"/>
    <w:rsid w:val="003C6AD8"/>
    <w:rsid w:val="003D1494"/>
    <w:rsid w:val="003D26E5"/>
    <w:rsid w:val="003D4235"/>
    <w:rsid w:val="003E018B"/>
    <w:rsid w:val="003E0637"/>
    <w:rsid w:val="003E1D39"/>
    <w:rsid w:val="003E4AC0"/>
    <w:rsid w:val="003F1870"/>
    <w:rsid w:val="003F2590"/>
    <w:rsid w:val="003F2D49"/>
    <w:rsid w:val="003F33A4"/>
    <w:rsid w:val="003F540D"/>
    <w:rsid w:val="003F5CB3"/>
    <w:rsid w:val="004009CB"/>
    <w:rsid w:val="004039BE"/>
    <w:rsid w:val="004042D7"/>
    <w:rsid w:val="00407333"/>
    <w:rsid w:val="0040782E"/>
    <w:rsid w:val="0041192A"/>
    <w:rsid w:val="00411C03"/>
    <w:rsid w:val="00413A38"/>
    <w:rsid w:val="00413DF4"/>
    <w:rsid w:val="00416865"/>
    <w:rsid w:val="00417FD8"/>
    <w:rsid w:val="00422BB2"/>
    <w:rsid w:val="004261A0"/>
    <w:rsid w:val="004261B5"/>
    <w:rsid w:val="004279D7"/>
    <w:rsid w:val="0043515E"/>
    <w:rsid w:val="00435A1F"/>
    <w:rsid w:val="0043666E"/>
    <w:rsid w:val="00436B90"/>
    <w:rsid w:val="0044152F"/>
    <w:rsid w:val="00442053"/>
    <w:rsid w:val="00442960"/>
    <w:rsid w:val="00444230"/>
    <w:rsid w:val="00444607"/>
    <w:rsid w:val="00444AC7"/>
    <w:rsid w:val="00444FCE"/>
    <w:rsid w:val="00445428"/>
    <w:rsid w:val="00445913"/>
    <w:rsid w:val="0044722D"/>
    <w:rsid w:val="0045046C"/>
    <w:rsid w:val="00453895"/>
    <w:rsid w:val="00454A14"/>
    <w:rsid w:val="00460B31"/>
    <w:rsid w:val="004625EE"/>
    <w:rsid w:val="0046281E"/>
    <w:rsid w:val="0046616C"/>
    <w:rsid w:val="00470273"/>
    <w:rsid w:val="00472BBE"/>
    <w:rsid w:val="004768D3"/>
    <w:rsid w:val="00477534"/>
    <w:rsid w:val="00484668"/>
    <w:rsid w:val="00486D82"/>
    <w:rsid w:val="00487092"/>
    <w:rsid w:val="00490288"/>
    <w:rsid w:val="0049087B"/>
    <w:rsid w:val="00490B52"/>
    <w:rsid w:val="00493A8F"/>
    <w:rsid w:val="00494DB2"/>
    <w:rsid w:val="0049576A"/>
    <w:rsid w:val="004A46F2"/>
    <w:rsid w:val="004A64FE"/>
    <w:rsid w:val="004A73CA"/>
    <w:rsid w:val="004B325D"/>
    <w:rsid w:val="004B45DA"/>
    <w:rsid w:val="004B4D92"/>
    <w:rsid w:val="004B51C1"/>
    <w:rsid w:val="004B5A27"/>
    <w:rsid w:val="004B5E34"/>
    <w:rsid w:val="004C1C2E"/>
    <w:rsid w:val="004C5145"/>
    <w:rsid w:val="004D0FB3"/>
    <w:rsid w:val="004D2159"/>
    <w:rsid w:val="004D2A40"/>
    <w:rsid w:val="004D4710"/>
    <w:rsid w:val="004D4925"/>
    <w:rsid w:val="004D5266"/>
    <w:rsid w:val="004E0C3E"/>
    <w:rsid w:val="004E39B9"/>
    <w:rsid w:val="004E7315"/>
    <w:rsid w:val="004F202D"/>
    <w:rsid w:val="004F51CC"/>
    <w:rsid w:val="004F5267"/>
    <w:rsid w:val="004F5F0E"/>
    <w:rsid w:val="005008EF"/>
    <w:rsid w:val="00501BFC"/>
    <w:rsid w:val="005038A1"/>
    <w:rsid w:val="00504AEC"/>
    <w:rsid w:val="005060ED"/>
    <w:rsid w:val="0050692F"/>
    <w:rsid w:val="005076B9"/>
    <w:rsid w:val="005103C6"/>
    <w:rsid w:val="00511783"/>
    <w:rsid w:val="00521AAF"/>
    <w:rsid w:val="0052224B"/>
    <w:rsid w:val="005222B2"/>
    <w:rsid w:val="0052252C"/>
    <w:rsid w:val="0053176B"/>
    <w:rsid w:val="0054054F"/>
    <w:rsid w:val="00541311"/>
    <w:rsid w:val="0054187A"/>
    <w:rsid w:val="0054215C"/>
    <w:rsid w:val="00543B02"/>
    <w:rsid w:val="0054438B"/>
    <w:rsid w:val="00544B7B"/>
    <w:rsid w:val="0054595F"/>
    <w:rsid w:val="00545FD8"/>
    <w:rsid w:val="00546645"/>
    <w:rsid w:val="00547430"/>
    <w:rsid w:val="0055123F"/>
    <w:rsid w:val="0055647F"/>
    <w:rsid w:val="00556A79"/>
    <w:rsid w:val="005570EE"/>
    <w:rsid w:val="00560179"/>
    <w:rsid w:val="0056086F"/>
    <w:rsid w:val="005623F6"/>
    <w:rsid w:val="005628A2"/>
    <w:rsid w:val="0056323D"/>
    <w:rsid w:val="00564DD3"/>
    <w:rsid w:val="00565B81"/>
    <w:rsid w:val="00566BB9"/>
    <w:rsid w:val="005714BA"/>
    <w:rsid w:val="00571E4B"/>
    <w:rsid w:val="00572948"/>
    <w:rsid w:val="00572AFC"/>
    <w:rsid w:val="00574085"/>
    <w:rsid w:val="00580279"/>
    <w:rsid w:val="005830F7"/>
    <w:rsid w:val="00585E71"/>
    <w:rsid w:val="005866B0"/>
    <w:rsid w:val="00591175"/>
    <w:rsid w:val="005922D8"/>
    <w:rsid w:val="005926D0"/>
    <w:rsid w:val="005948E4"/>
    <w:rsid w:val="005A1D1C"/>
    <w:rsid w:val="005A3267"/>
    <w:rsid w:val="005A3C4D"/>
    <w:rsid w:val="005A5978"/>
    <w:rsid w:val="005A746A"/>
    <w:rsid w:val="005A7EF0"/>
    <w:rsid w:val="005B2A5F"/>
    <w:rsid w:val="005B4299"/>
    <w:rsid w:val="005B435C"/>
    <w:rsid w:val="005B722E"/>
    <w:rsid w:val="005C31FC"/>
    <w:rsid w:val="005D0553"/>
    <w:rsid w:val="005D0D74"/>
    <w:rsid w:val="005D1192"/>
    <w:rsid w:val="005D27D5"/>
    <w:rsid w:val="005D7F28"/>
    <w:rsid w:val="005E3298"/>
    <w:rsid w:val="005E58D3"/>
    <w:rsid w:val="005E6192"/>
    <w:rsid w:val="005E6B56"/>
    <w:rsid w:val="005F1C3D"/>
    <w:rsid w:val="005F2DD5"/>
    <w:rsid w:val="005F4846"/>
    <w:rsid w:val="005F66A7"/>
    <w:rsid w:val="0060216B"/>
    <w:rsid w:val="00604778"/>
    <w:rsid w:val="00605E95"/>
    <w:rsid w:val="006120B2"/>
    <w:rsid w:val="006156E2"/>
    <w:rsid w:val="0061673C"/>
    <w:rsid w:val="00620F38"/>
    <w:rsid w:val="0062289E"/>
    <w:rsid w:val="006276E0"/>
    <w:rsid w:val="0062798C"/>
    <w:rsid w:val="0063468C"/>
    <w:rsid w:val="00636AEC"/>
    <w:rsid w:val="00637C74"/>
    <w:rsid w:val="00641014"/>
    <w:rsid w:val="00645EBF"/>
    <w:rsid w:val="0064683B"/>
    <w:rsid w:val="00646E15"/>
    <w:rsid w:val="00651809"/>
    <w:rsid w:val="006549CA"/>
    <w:rsid w:val="00654E85"/>
    <w:rsid w:val="006564FE"/>
    <w:rsid w:val="0066100A"/>
    <w:rsid w:val="0066284B"/>
    <w:rsid w:val="00663026"/>
    <w:rsid w:val="006640A3"/>
    <w:rsid w:val="00667645"/>
    <w:rsid w:val="00670709"/>
    <w:rsid w:val="00670F5A"/>
    <w:rsid w:val="00670FE9"/>
    <w:rsid w:val="00671A38"/>
    <w:rsid w:val="006763C4"/>
    <w:rsid w:val="006824C1"/>
    <w:rsid w:val="00683D86"/>
    <w:rsid w:val="006859BA"/>
    <w:rsid w:val="00686245"/>
    <w:rsid w:val="00687A1C"/>
    <w:rsid w:val="006902A9"/>
    <w:rsid w:val="0069353A"/>
    <w:rsid w:val="006966D0"/>
    <w:rsid w:val="006A2326"/>
    <w:rsid w:val="006A2C36"/>
    <w:rsid w:val="006A3BED"/>
    <w:rsid w:val="006A3EE1"/>
    <w:rsid w:val="006A4053"/>
    <w:rsid w:val="006A43AE"/>
    <w:rsid w:val="006B2148"/>
    <w:rsid w:val="006B25D8"/>
    <w:rsid w:val="006B3E16"/>
    <w:rsid w:val="006B723B"/>
    <w:rsid w:val="006B7B24"/>
    <w:rsid w:val="006C3189"/>
    <w:rsid w:val="006C5EEF"/>
    <w:rsid w:val="006D01FF"/>
    <w:rsid w:val="006D0E7F"/>
    <w:rsid w:val="006E12FD"/>
    <w:rsid w:val="006E132F"/>
    <w:rsid w:val="006E3F1F"/>
    <w:rsid w:val="006E435F"/>
    <w:rsid w:val="006E4DA8"/>
    <w:rsid w:val="006E734F"/>
    <w:rsid w:val="006E7D99"/>
    <w:rsid w:val="006F2909"/>
    <w:rsid w:val="00700346"/>
    <w:rsid w:val="0070048A"/>
    <w:rsid w:val="007029E6"/>
    <w:rsid w:val="007067EA"/>
    <w:rsid w:val="007077EE"/>
    <w:rsid w:val="00711887"/>
    <w:rsid w:val="007118D3"/>
    <w:rsid w:val="00712960"/>
    <w:rsid w:val="007130F4"/>
    <w:rsid w:val="007142DE"/>
    <w:rsid w:val="007177F6"/>
    <w:rsid w:val="00720CBE"/>
    <w:rsid w:val="00721DC2"/>
    <w:rsid w:val="00724EF1"/>
    <w:rsid w:val="007254C5"/>
    <w:rsid w:val="00744762"/>
    <w:rsid w:val="0074498A"/>
    <w:rsid w:val="00745ACD"/>
    <w:rsid w:val="00745B7F"/>
    <w:rsid w:val="007476C9"/>
    <w:rsid w:val="00747D21"/>
    <w:rsid w:val="007504FC"/>
    <w:rsid w:val="00753F9D"/>
    <w:rsid w:val="0075494F"/>
    <w:rsid w:val="0075597C"/>
    <w:rsid w:val="00755C0A"/>
    <w:rsid w:val="00757080"/>
    <w:rsid w:val="00761F54"/>
    <w:rsid w:val="007630DF"/>
    <w:rsid w:val="00763E4C"/>
    <w:rsid w:val="007645B0"/>
    <w:rsid w:val="00764D29"/>
    <w:rsid w:val="0076647A"/>
    <w:rsid w:val="007700A7"/>
    <w:rsid w:val="007705E4"/>
    <w:rsid w:val="007711A3"/>
    <w:rsid w:val="007724F1"/>
    <w:rsid w:val="00772BC0"/>
    <w:rsid w:val="00773452"/>
    <w:rsid w:val="007748A7"/>
    <w:rsid w:val="00780DC2"/>
    <w:rsid w:val="0078131E"/>
    <w:rsid w:val="007825AB"/>
    <w:rsid w:val="007858D8"/>
    <w:rsid w:val="00786569"/>
    <w:rsid w:val="00786EBE"/>
    <w:rsid w:val="00787E9D"/>
    <w:rsid w:val="00790F86"/>
    <w:rsid w:val="0079142C"/>
    <w:rsid w:val="007951A2"/>
    <w:rsid w:val="007964B9"/>
    <w:rsid w:val="00797EAA"/>
    <w:rsid w:val="007A1A09"/>
    <w:rsid w:val="007A4AAD"/>
    <w:rsid w:val="007A7D0D"/>
    <w:rsid w:val="007B2BF0"/>
    <w:rsid w:val="007B3534"/>
    <w:rsid w:val="007B6641"/>
    <w:rsid w:val="007B7931"/>
    <w:rsid w:val="007C1302"/>
    <w:rsid w:val="007C2A78"/>
    <w:rsid w:val="007C5997"/>
    <w:rsid w:val="007C7839"/>
    <w:rsid w:val="007D2CDF"/>
    <w:rsid w:val="007D45CE"/>
    <w:rsid w:val="007D4B97"/>
    <w:rsid w:val="007D546C"/>
    <w:rsid w:val="007D7175"/>
    <w:rsid w:val="007E08F3"/>
    <w:rsid w:val="007E47D4"/>
    <w:rsid w:val="007E4D85"/>
    <w:rsid w:val="007E5551"/>
    <w:rsid w:val="007E55DE"/>
    <w:rsid w:val="007E5F3D"/>
    <w:rsid w:val="007E62FE"/>
    <w:rsid w:val="007E65EE"/>
    <w:rsid w:val="007E724E"/>
    <w:rsid w:val="007E7AD2"/>
    <w:rsid w:val="007F0DCF"/>
    <w:rsid w:val="007F11BD"/>
    <w:rsid w:val="007F1244"/>
    <w:rsid w:val="007F422F"/>
    <w:rsid w:val="007F743D"/>
    <w:rsid w:val="008035C9"/>
    <w:rsid w:val="00805E0A"/>
    <w:rsid w:val="0080604E"/>
    <w:rsid w:val="00807B97"/>
    <w:rsid w:val="008157AA"/>
    <w:rsid w:val="00815EC5"/>
    <w:rsid w:val="0082019D"/>
    <w:rsid w:val="008245AC"/>
    <w:rsid w:val="008267C1"/>
    <w:rsid w:val="00827126"/>
    <w:rsid w:val="00827D9E"/>
    <w:rsid w:val="0083038A"/>
    <w:rsid w:val="00831FBB"/>
    <w:rsid w:val="00833115"/>
    <w:rsid w:val="008360C3"/>
    <w:rsid w:val="00841866"/>
    <w:rsid w:val="00841E85"/>
    <w:rsid w:val="0084373F"/>
    <w:rsid w:val="008441C6"/>
    <w:rsid w:val="00844654"/>
    <w:rsid w:val="00845304"/>
    <w:rsid w:val="00845786"/>
    <w:rsid w:val="00845EE0"/>
    <w:rsid w:val="00845FE4"/>
    <w:rsid w:val="00847493"/>
    <w:rsid w:val="0085159D"/>
    <w:rsid w:val="00851A5E"/>
    <w:rsid w:val="00853C59"/>
    <w:rsid w:val="00854DBF"/>
    <w:rsid w:val="008551DD"/>
    <w:rsid w:val="008569CE"/>
    <w:rsid w:val="00857A24"/>
    <w:rsid w:val="00860F25"/>
    <w:rsid w:val="00862583"/>
    <w:rsid w:val="00863C47"/>
    <w:rsid w:val="00865B2A"/>
    <w:rsid w:val="00867533"/>
    <w:rsid w:val="00873A2F"/>
    <w:rsid w:val="00875436"/>
    <w:rsid w:val="008756D9"/>
    <w:rsid w:val="00876E6E"/>
    <w:rsid w:val="00884495"/>
    <w:rsid w:val="008875DB"/>
    <w:rsid w:val="00891718"/>
    <w:rsid w:val="008945DA"/>
    <w:rsid w:val="008A103C"/>
    <w:rsid w:val="008A1A68"/>
    <w:rsid w:val="008A3BE5"/>
    <w:rsid w:val="008B1E10"/>
    <w:rsid w:val="008B5577"/>
    <w:rsid w:val="008B6319"/>
    <w:rsid w:val="008B73AA"/>
    <w:rsid w:val="008C23A0"/>
    <w:rsid w:val="008C40C0"/>
    <w:rsid w:val="008C5FBD"/>
    <w:rsid w:val="008C60DE"/>
    <w:rsid w:val="008C7991"/>
    <w:rsid w:val="008C7A5D"/>
    <w:rsid w:val="008D19B2"/>
    <w:rsid w:val="008D7026"/>
    <w:rsid w:val="008E19CC"/>
    <w:rsid w:val="008E2997"/>
    <w:rsid w:val="008E3DDC"/>
    <w:rsid w:val="008E3FA9"/>
    <w:rsid w:val="008E43AC"/>
    <w:rsid w:val="008E73A4"/>
    <w:rsid w:val="008E7696"/>
    <w:rsid w:val="008F6643"/>
    <w:rsid w:val="0090391B"/>
    <w:rsid w:val="00904E06"/>
    <w:rsid w:val="009056B8"/>
    <w:rsid w:val="00911149"/>
    <w:rsid w:val="009142E2"/>
    <w:rsid w:val="00915B27"/>
    <w:rsid w:val="009211D9"/>
    <w:rsid w:val="009250B0"/>
    <w:rsid w:val="00926F73"/>
    <w:rsid w:val="00927CC1"/>
    <w:rsid w:val="00933329"/>
    <w:rsid w:val="00942079"/>
    <w:rsid w:val="009436B4"/>
    <w:rsid w:val="00944014"/>
    <w:rsid w:val="009440AB"/>
    <w:rsid w:val="00946ACA"/>
    <w:rsid w:val="009501DA"/>
    <w:rsid w:val="009505E4"/>
    <w:rsid w:val="00950B9A"/>
    <w:rsid w:val="00950E00"/>
    <w:rsid w:val="009520DC"/>
    <w:rsid w:val="00955930"/>
    <w:rsid w:val="00955B48"/>
    <w:rsid w:val="00956D83"/>
    <w:rsid w:val="00957C44"/>
    <w:rsid w:val="00961794"/>
    <w:rsid w:val="00962D8E"/>
    <w:rsid w:val="00965350"/>
    <w:rsid w:val="00967698"/>
    <w:rsid w:val="00970083"/>
    <w:rsid w:val="00970998"/>
    <w:rsid w:val="00970CE9"/>
    <w:rsid w:val="009714A3"/>
    <w:rsid w:val="00971E84"/>
    <w:rsid w:val="00972388"/>
    <w:rsid w:val="00972F0E"/>
    <w:rsid w:val="009749C2"/>
    <w:rsid w:val="00974A1E"/>
    <w:rsid w:val="00974DE2"/>
    <w:rsid w:val="00974E8E"/>
    <w:rsid w:val="00977804"/>
    <w:rsid w:val="00983A03"/>
    <w:rsid w:val="00984785"/>
    <w:rsid w:val="00985346"/>
    <w:rsid w:val="0098761E"/>
    <w:rsid w:val="00987DA8"/>
    <w:rsid w:val="00990066"/>
    <w:rsid w:val="0099022A"/>
    <w:rsid w:val="00992EA4"/>
    <w:rsid w:val="00995D73"/>
    <w:rsid w:val="00995E21"/>
    <w:rsid w:val="00996A54"/>
    <w:rsid w:val="0099766F"/>
    <w:rsid w:val="009A4B59"/>
    <w:rsid w:val="009A6568"/>
    <w:rsid w:val="009B3BC9"/>
    <w:rsid w:val="009B60E4"/>
    <w:rsid w:val="009B6FDC"/>
    <w:rsid w:val="009B7643"/>
    <w:rsid w:val="009B7E58"/>
    <w:rsid w:val="009C07A5"/>
    <w:rsid w:val="009C2872"/>
    <w:rsid w:val="009C30DA"/>
    <w:rsid w:val="009C3CEB"/>
    <w:rsid w:val="009C4A13"/>
    <w:rsid w:val="009D05A9"/>
    <w:rsid w:val="009D42D1"/>
    <w:rsid w:val="009E0080"/>
    <w:rsid w:val="009E28FF"/>
    <w:rsid w:val="009F005E"/>
    <w:rsid w:val="009F01D6"/>
    <w:rsid w:val="009F75DD"/>
    <w:rsid w:val="00A0056C"/>
    <w:rsid w:val="00A00B7B"/>
    <w:rsid w:val="00A01DEA"/>
    <w:rsid w:val="00A01F83"/>
    <w:rsid w:val="00A04DA4"/>
    <w:rsid w:val="00A060E7"/>
    <w:rsid w:val="00A06DF0"/>
    <w:rsid w:val="00A12E68"/>
    <w:rsid w:val="00A13095"/>
    <w:rsid w:val="00A130B9"/>
    <w:rsid w:val="00A15ED0"/>
    <w:rsid w:val="00A206CD"/>
    <w:rsid w:val="00A2720E"/>
    <w:rsid w:val="00A315EC"/>
    <w:rsid w:val="00A32404"/>
    <w:rsid w:val="00A33820"/>
    <w:rsid w:val="00A36BDC"/>
    <w:rsid w:val="00A36C3C"/>
    <w:rsid w:val="00A4050A"/>
    <w:rsid w:val="00A40FB9"/>
    <w:rsid w:val="00A411E4"/>
    <w:rsid w:val="00A44580"/>
    <w:rsid w:val="00A44D20"/>
    <w:rsid w:val="00A45DEF"/>
    <w:rsid w:val="00A50860"/>
    <w:rsid w:val="00A538F0"/>
    <w:rsid w:val="00A60017"/>
    <w:rsid w:val="00A61AFC"/>
    <w:rsid w:val="00A632A3"/>
    <w:rsid w:val="00A67646"/>
    <w:rsid w:val="00A706CF"/>
    <w:rsid w:val="00A75421"/>
    <w:rsid w:val="00A8439A"/>
    <w:rsid w:val="00A90342"/>
    <w:rsid w:val="00A90734"/>
    <w:rsid w:val="00A91694"/>
    <w:rsid w:val="00A927F3"/>
    <w:rsid w:val="00A94789"/>
    <w:rsid w:val="00A95891"/>
    <w:rsid w:val="00AA0D3E"/>
    <w:rsid w:val="00AA15A4"/>
    <w:rsid w:val="00AA2FCD"/>
    <w:rsid w:val="00AA4E93"/>
    <w:rsid w:val="00AA5082"/>
    <w:rsid w:val="00AA723B"/>
    <w:rsid w:val="00AB3E7D"/>
    <w:rsid w:val="00AB6B10"/>
    <w:rsid w:val="00AC1798"/>
    <w:rsid w:val="00AC4937"/>
    <w:rsid w:val="00AD23B2"/>
    <w:rsid w:val="00AD354F"/>
    <w:rsid w:val="00AD739F"/>
    <w:rsid w:val="00AD7AB1"/>
    <w:rsid w:val="00AE0AEE"/>
    <w:rsid w:val="00AE1EAB"/>
    <w:rsid w:val="00AE282D"/>
    <w:rsid w:val="00AE6C6F"/>
    <w:rsid w:val="00AE77CC"/>
    <w:rsid w:val="00AF06E5"/>
    <w:rsid w:val="00AF12B8"/>
    <w:rsid w:val="00AF1877"/>
    <w:rsid w:val="00AF236D"/>
    <w:rsid w:val="00AF39E6"/>
    <w:rsid w:val="00AF58E1"/>
    <w:rsid w:val="00AF656A"/>
    <w:rsid w:val="00AF6667"/>
    <w:rsid w:val="00B0055B"/>
    <w:rsid w:val="00B015D4"/>
    <w:rsid w:val="00B01EF1"/>
    <w:rsid w:val="00B02A9F"/>
    <w:rsid w:val="00B06EB9"/>
    <w:rsid w:val="00B12D18"/>
    <w:rsid w:val="00B20D38"/>
    <w:rsid w:val="00B22F69"/>
    <w:rsid w:val="00B23AF6"/>
    <w:rsid w:val="00B241D2"/>
    <w:rsid w:val="00B2596D"/>
    <w:rsid w:val="00B26630"/>
    <w:rsid w:val="00B27D54"/>
    <w:rsid w:val="00B315D4"/>
    <w:rsid w:val="00B31767"/>
    <w:rsid w:val="00B33505"/>
    <w:rsid w:val="00B407C3"/>
    <w:rsid w:val="00B4569C"/>
    <w:rsid w:val="00B457DF"/>
    <w:rsid w:val="00B45D30"/>
    <w:rsid w:val="00B56F3E"/>
    <w:rsid w:val="00B60589"/>
    <w:rsid w:val="00B6073C"/>
    <w:rsid w:val="00B612F3"/>
    <w:rsid w:val="00B63CEE"/>
    <w:rsid w:val="00B678F7"/>
    <w:rsid w:val="00B72E2E"/>
    <w:rsid w:val="00B74FEE"/>
    <w:rsid w:val="00B75006"/>
    <w:rsid w:val="00B76564"/>
    <w:rsid w:val="00B76BB2"/>
    <w:rsid w:val="00B76C04"/>
    <w:rsid w:val="00B8425F"/>
    <w:rsid w:val="00B87FB5"/>
    <w:rsid w:val="00B90EF4"/>
    <w:rsid w:val="00B90FAE"/>
    <w:rsid w:val="00B93E75"/>
    <w:rsid w:val="00B9496F"/>
    <w:rsid w:val="00B955E2"/>
    <w:rsid w:val="00B95681"/>
    <w:rsid w:val="00B95EC5"/>
    <w:rsid w:val="00B961A9"/>
    <w:rsid w:val="00BA105C"/>
    <w:rsid w:val="00BA56D2"/>
    <w:rsid w:val="00BA5CE4"/>
    <w:rsid w:val="00BB2572"/>
    <w:rsid w:val="00BB384F"/>
    <w:rsid w:val="00BB48D0"/>
    <w:rsid w:val="00BB52DF"/>
    <w:rsid w:val="00BC2DE3"/>
    <w:rsid w:val="00BC3799"/>
    <w:rsid w:val="00BC3C50"/>
    <w:rsid w:val="00BD14E7"/>
    <w:rsid w:val="00BD1598"/>
    <w:rsid w:val="00BD773C"/>
    <w:rsid w:val="00BD7C3D"/>
    <w:rsid w:val="00BE185C"/>
    <w:rsid w:val="00BE39CC"/>
    <w:rsid w:val="00BE45A5"/>
    <w:rsid w:val="00BE6A20"/>
    <w:rsid w:val="00BE7035"/>
    <w:rsid w:val="00BE7178"/>
    <w:rsid w:val="00BE7A08"/>
    <w:rsid w:val="00BF7A15"/>
    <w:rsid w:val="00C01B08"/>
    <w:rsid w:val="00C052FB"/>
    <w:rsid w:val="00C06320"/>
    <w:rsid w:val="00C06B40"/>
    <w:rsid w:val="00C149D7"/>
    <w:rsid w:val="00C15C13"/>
    <w:rsid w:val="00C15C64"/>
    <w:rsid w:val="00C2236B"/>
    <w:rsid w:val="00C23768"/>
    <w:rsid w:val="00C23D4C"/>
    <w:rsid w:val="00C24D3A"/>
    <w:rsid w:val="00C2524B"/>
    <w:rsid w:val="00C30FB7"/>
    <w:rsid w:val="00C37F2F"/>
    <w:rsid w:val="00C4034C"/>
    <w:rsid w:val="00C40E7A"/>
    <w:rsid w:val="00C40FF0"/>
    <w:rsid w:val="00C41208"/>
    <w:rsid w:val="00C42A84"/>
    <w:rsid w:val="00C44AF8"/>
    <w:rsid w:val="00C47CA0"/>
    <w:rsid w:val="00C51F1B"/>
    <w:rsid w:val="00C533FD"/>
    <w:rsid w:val="00C560C3"/>
    <w:rsid w:val="00C56133"/>
    <w:rsid w:val="00C56154"/>
    <w:rsid w:val="00C5671C"/>
    <w:rsid w:val="00C572D7"/>
    <w:rsid w:val="00C57710"/>
    <w:rsid w:val="00C579E0"/>
    <w:rsid w:val="00C60570"/>
    <w:rsid w:val="00C6083E"/>
    <w:rsid w:val="00C6217A"/>
    <w:rsid w:val="00C62F7B"/>
    <w:rsid w:val="00C65627"/>
    <w:rsid w:val="00C660C8"/>
    <w:rsid w:val="00C71EFD"/>
    <w:rsid w:val="00C73824"/>
    <w:rsid w:val="00C73F73"/>
    <w:rsid w:val="00C80278"/>
    <w:rsid w:val="00C8212F"/>
    <w:rsid w:val="00C82579"/>
    <w:rsid w:val="00C84D23"/>
    <w:rsid w:val="00C84D3E"/>
    <w:rsid w:val="00C92000"/>
    <w:rsid w:val="00C92679"/>
    <w:rsid w:val="00C93FB6"/>
    <w:rsid w:val="00C95537"/>
    <w:rsid w:val="00CA36CC"/>
    <w:rsid w:val="00CA3C6C"/>
    <w:rsid w:val="00CA41CF"/>
    <w:rsid w:val="00CA776F"/>
    <w:rsid w:val="00CB10EC"/>
    <w:rsid w:val="00CC3C41"/>
    <w:rsid w:val="00CD0174"/>
    <w:rsid w:val="00CD1A2D"/>
    <w:rsid w:val="00CD3322"/>
    <w:rsid w:val="00CE4144"/>
    <w:rsid w:val="00CE6326"/>
    <w:rsid w:val="00CF0E94"/>
    <w:rsid w:val="00CF2CC9"/>
    <w:rsid w:val="00CF38E0"/>
    <w:rsid w:val="00CF7A91"/>
    <w:rsid w:val="00D0280B"/>
    <w:rsid w:val="00D029B9"/>
    <w:rsid w:val="00D042E8"/>
    <w:rsid w:val="00D04936"/>
    <w:rsid w:val="00D05505"/>
    <w:rsid w:val="00D10E2D"/>
    <w:rsid w:val="00D11481"/>
    <w:rsid w:val="00D14AD4"/>
    <w:rsid w:val="00D15AE6"/>
    <w:rsid w:val="00D174BC"/>
    <w:rsid w:val="00D20829"/>
    <w:rsid w:val="00D2109D"/>
    <w:rsid w:val="00D21501"/>
    <w:rsid w:val="00D21947"/>
    <w:rsid w:val="00D2218E"/>
    <w:rsid w:val="00D235C6"/>
    <w:rsid w:val="00D2599F"/>
    <w:rsid w:val="00D26EC2"/>
    <w:rsid w:val="00D308C5"/>
    <w:rsid w:val="00D32472"/>
    <w:rsid w:val="00D35256"/>
    <w:rsid w:val="00D370A5"/>
    <w:rsid w:val="00D375D3"/>
    <w:rsid w:val="00D405C9"/>
    <w:rsid w:val="00D42A4A"/>
    <w:rsid w:val="00D434AC"/>
    <w:rsid w:val="00D44763"/>
    <w:rsid w:val="00D44DBD"/>
    <w:rsid w:val="00D51A60"/>
    <w:rsid w:val="00D529E0"/>
    <w:rsid w:val="00D52B2B"/>
    <w:rsid w:val="00D53ACF"/>
    <w:rsid w:val="00D56245"/>
    <w:rsid w:val="00D61EDB"/>
    <w:rsid w:val="00D625FF"/>
    <w:rsid w:val="00D64B85"/>
    <w:rsid w:val="00D65E1D"/>
    <w:rsid w:val="00D65E57"/>
    <w:rsid w:val="00D74725"/>
    <w:rsid w:val="00D754B2"/>
    <w:rsid w:val="00D767C1"/>
    <w:rsid w:val="00D76E58"/>
    <w:rsid w:val="00D82BEB"/>
    <w:rsid w:val="00D8508E"/>
    <w:rsid w:val="00D86EF5"/>
    <w:rsid w:val="00D93D87"/>
    <w:rsid w:val="00D93E85"/>
    <w:rsid w:val="00DA0031"/>
    <w:rsid w:val="00DA245A"/>
    <w:rsid w:val="00DA27A6"/>
    <w:rsid w:val="00DA46DA"/>
    <w:rsid w:val="00DA769D"/>
    <w:rsid w:val="00DB5D19"/>
    <w:rsid w:val="00DB6641"/>
    <w:rsid w:val="00DB6FDA"/>
    <w:rsid w:val="00DC0D2C"/>
    <w:rsid w:val="00DC24B5"/>
    <w:rsid w:val="00DD0342"/>
    <w:rsid w:val="00DD3035"/>
    <w:rsid w:val="00DD5425"/>
    <w:rsid w:val="00DD65D0"/>
    <w:rsid w:val="00DE00C0"/>
    <w:rsid w:val="00DE1E7D"/>
    <w:rsid w:val="00DE2474"/>
    <w:rsid w:val="00DE2650"/>
    <w:rsid w:val="00DE37B4"/>
    <w:rsid w:val="00DE3C44"/>
    <w:rsid w:val="00DE7BFB"/>
    <w:rsid w:val="00DF21CC"/>
    <w:rsid w:val="00DF5FD1"/>
    <w:rsid w:val="00E001E6"/>
    <w:rsid w:val="00E0215A"/>
    <w:rsid w:val="00E0501C"/>
    <w:rsid w:val="00E07AE2"/>
    <w:rsid w:val="00E1012A"/>
    <w:rsid w:val="00E11357"/>
    <w:rsid w:val="00E1171C"/>
    <w:rsid w:val="00E13964"/>
    <w:rsid w:val="00E13D7A"/>
    <w:rsid w:val="00E1504D"/>
    <w:rsid w:val="00E155DA"/>
    <w:rsid w:val="00E2015E"/>
    <w:rsid w:val="00E20589"/>
    <w:rsid w:val="00E22109"/>
    <w:rsid w:val="00E253C4"/>
    <w:rsid w:val="00E26E88"/>
    <w:rsid w:val="00E3129C"/>
    <w:rsid w:val="00E33263"/>
    <w:rsid w:val="00E337AB"/>
    <w:rsid w:val="00E41BC2"/>
    <w:rsid w:val="00E41E28"/>
    <w:rsid w:val="00E45B38"/>
    <w:rsid w:val="00E46B60"/>
    <w:rsid w:val="00E51990"/>
    <w:rsid w:val="00E5520F"/>
    <w:rsid w:val="00E561D3"/>
    <w:rsid w:val="00E565EE"/>
    <w:rsid w:val="00E56767"/>
    <w:rsid w:val="00E56B65"/>
    <w:rsid w:val="00E56F78"/>
    <w:rsid w:val="00E61B66"/>
    <w:rsid w:val="00E6376C"/>
    <w:rsid w:val="00E67EFF"/>
    <w:rsid w:val="00E70127"/>
    <w:rsid w:val="00E7039B"/>
    <w:rsid w:val="00E72CE6"/>
    <w:rsid w:val="00E745BD"/>
    <w:rsid w:val="00E76FD8"/>
    <w:rsid w:val="00E771E5"/>
    <w:rsid w:val="00E80F09"/>
    <w:rsid w:val="00E815D0"/>
    <w:rsid w:val="00E8269A"/>
    <w:rsid w:val="00E83F48"/>
    <w:rsid w:val="00E86AB1"/>
    <w:rsid w:val="00EA345A"/>
    <w:rsid w:val="00EA3C08"/>
    <w:rsid w:val="00EA6B41"/>
    <w:rsid w:val="00EA790C"/>
    <w:rsid w:val="00EB39CD"/>
    <w:rsid w:val="00EB7BB4"/>
    <w:rsid w:val="00EC677D"/>
    <w:rsid w:val="00EC774E"/>
    <w:rsid w:val="00ED03DD"/>
    <w:rsid w:val="00ED2C21"/>
    <w:rsid w:val="00ED4D50"/>
    <w:rsid w:val="00ED509C"/>
    <w:rsid w:val="00ED72A6"/>
    <w:rsid w:val="00ED77CE"/>
    <w:rsid w:val="00ED7F55"/>
    <w:rsid w:val="00EE0487"/>
    <w:rsid w:val="00EE431D"/>
    <w:rsid w:val="00EE4DF4"/>
    <w:rsid w:val="00EF0A69"/>
    <w:rsid w:val="00EF1553"/>
    <w:rsid w:val="00EF1A67"/>
    <w:rsid w:val="00EF3096"/>
    <w:rsid w:val="00EF5ADA"/>
    <w:rsid w:val="00F02006"/>
    <w:rsid w:val="00F02603"/>
    <w:rsid w:val="00F02D4B"/>
    <w:rsid w:val="00F02D6E"/>
    <w:rsid w:val="00F069EE"/>
    <w:rsid w:val="00F074C5"/>
    <w:rsid w:val="00F130C1"/>
    <w:rsid w:val="00F13AAA"/>
    <w:rsid w:val="00F145FA"/>
    <w:rsid w:val="00F233A5"/>
    <w:rsid w:val="00F24607"/>
    <w:rsid w:val="00F24C2F"/>
    <w:rsid w:val="00F261A5"/>
    <w:rsid w:val="00F31758"/>
    <w:rsid w:val="00F5034F"/>
    <w:rsid w:val="00F512A6"/>
    <w:rsid w:val="00F512FC"/>
    <w:rsid w:val="00F52143"/>
    <w:rsid w:val="00F52A8B"/>
    <w:rsid w:val="00F54FA5"/>
    <w:rsid w:val="00F54FAA"/>
    <w:rsid w:val="00F5764F"/>
    <w:rsid w:val="00F57C0F"/>
    <w:rsid w:val="00F63F26"/>
    <w:rsid w:val="00F6445C"/>
    <w:rsid w:val="00F650D1"/>
    <w:rsid w:val="00F65495"/>
    <w:rsid w:val="00F674DF"/>
    <w:rsid w:val="00F67CA1"/>
    <w:rsid w:val="00F735A6"/>
    <w:rsid w:val="00F82DCE"/>
    <w:rsid w:val="00F9040D"/>
    <w:rsid w:val="00F91D53"/>
    <w:rsid w:val="00F92A14"/>
    <w:rsid w:val="00F93513"/>
    <w:rsid w:val="00FA1C3F"/>
    <w:rsid w:val="00FA3040"/>
    <w:rsid w:val="00FA4DF3"/>
    <w:rsid w:val="00FB50D2"/>
    <w:rsid w:val="00FB6EA0"/>
    <w:rsid w:val="00FB7BE7"/>
    <w:rsid w:val="00FB7EA9"/>
    <w:rsid w:val="00FC28FE"/>
    <w:rsid w:val="00FD19A0"/>
    <w:rsid w:val="00FD5168"/>
    <w:rsid w:val="00FD5548"/>
    <w:rsid w:val="00FD7490"/>
    <w:rsid w:val="00FE03F7"/>
    <w:rsid w:val="00FE37BA"/>
    <w:rsid w:val="00FE6C9C"/>
    <w:rsid w:val="00FF1AB7"/>
    <w:rsid w:val="00FF1D6F"/>
    <w:rsid w:val="00FF4CAE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B0E54"/>
  <w15:docId w15:val="{A5C0DB40-1ABD-4F06-AEFB-B82753AB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76E0"/>
    <w:pPr>
      <w:spacing w:before="120"/>
    </w:pPr>
    <w:rPr>
      <w:rFonts w:ascii="Arial" w:hAnsi="Arial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72BC0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F1870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uiPriority w:val="9"/>
    <w:qFormat/>
    <w:rsid w:val="003F1870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qFormat/>
    <w:rsid w:val="007748A7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uiPriority w:val="9"/>
    <w:qFormat/>
    <w:rsid w:val="003F1870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"/>
    <w:qFormat/>
    <w:rsid w:val="003F1870"/>
    <w:pPr>
      <w:numPr>
        <w:ilvl w:val="5"/>
        <w:numId w:val="14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"/>
    <w:qFormat/>
    <w:rsid w:val="003F1870"/>
    <w:pPr>
      <w:numPr>
        <w:ilvl w:val="6"/>
        <w:numId w:val="14"/>
      </w:numPr>
      <w:spacing w:before="240" w:after="60"/>
      <w:outlineLvl w:val="6"/>
    </w:pPr>
  </w:style>
  <w:style w:type="paragraph" w:styleId="Titre8">
    <w:name w:val="heading 8"/>
    <w:basedOn w:val="Normal"/>
    <w:next w:val="Normal"/>
    <w:uiPriority w:val="9"/>
    <w:qFormat/>
    <w:rsid w:val="003F1870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uiPriority w:val="9"/>
    <w:qFormat/>
    <w:rsid w:val="003F1870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customStyle="1" w:styleId="pagesubtitle">
    <w:name w:val="pagesubtitle"/>
    <w:basedOn w:val="Normal"/>
    <w:rsid w:val="009C30D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Web">
    <w:name w:val="Normal (Web)"/>
    <w:basedOn w:val="Normal"/>
    <w:rsid w:val="009C30D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character" w:styleId="lev">
    <w:name w:val="Strong"/>
    <w:basedOn w:val="Policepardfaut"/>
    <w:qFormat/>
    <w:rsid w:val="009C30DA"/>
    <w:rPr>
      <w:b/>
      <w:bCs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ienhypertexte">
    <w:name w:val="Hyperlink"/>
    <w:basedOn w:val="Policepardfaut"/>
    <w:rsid w:val="009C30DA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BA105C"/>
    <w:pPr>
      <w:spacing w:before="240" w:after="120"/>
      <w:jc w:val="both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reCar">
    <w:name w:val="Titre Car"/>
    <w:basedOn w:val="Policepardfaut"/>
    <w:link w:val="Titre"/>
    <w:rsid w:val="00BA105C"/>
    <w:rPr>
      <w:rFonts w:ascii="Arial" w:hAnsi="Arial" w:cs="Arial"/>
      <w:b/>
      <w:bCs/>
      <w:kern w:val="28"/>
      <w:sz w:val="28"/>
      <w:szCs w:val="32"/>
      <w:lang w:val="fr-FR" w:eastAsia="fr-FR" w:bidi="ar-SA"/>
    </w:rPr>
  </w:style>
  <w:style w:type="paragraph" w:styleId="Corpsdetexte">
    <w:name w:val="Body Text"/>
    <w:aliases w:val="Corps de texte Car,Corps de texte Car Car Car,Corps de texte Car Car"/>
    <w:basedOn w:val="Normal"/>
    <w:link w:val="CorpsdetexteCar1"/>
    <w:rsid w:val="00BA105C"/>
    <w:pPr>
      <w:spacing w:before="0" w:after="120"/>
      <w:jc w:val="both"/>
    </w:pPr>
    <w:rPr>
      <w:rFonts w:ascii="Book Antiqua" w:hAnsi="Book Antiqua"/>
      <w:sz w:val="24"/>
      <w:szCs w:val="20"/>
      <w:lang w:val="fr-CH"/>
    </w:rPr>
  </w:style>
  <w:style w:type="character" w:customStyle="1" w:styleId="CorpsdetexteCar1">
    <w:name w:val="Corps de texte Car1"/>
    <w:aliases w:val="Corps de texte Car Car1,Corps de texte Car Car Car Car,Corps de texte Car Car Car1"/>
    <w:basedOn w:val="Policepardfaut"/>
    <w:link w:val="Corpsdetexte"/>
    <w:rsid w:val="00BA105C"/>
    <w:rPr>
      <w:rFonts w:ascii="Book Antiqua" w:hAnsi="Book Antiqua"/>
      <w:sz w:val="24"/>
      <w:lang w:val="fr-CH" w:eastAsia="fr-FR" w:bidi="ar-SA"/>
    </w:rPr>
  </w:style>
  <w:style w:type="character" w:customStyle="1" w:styleId="titel18bld">
    <w:name w:val="titel18bld"/>
    <w:basedOn w:val="Policepardfaut"/>
    <w:rsid w:val="00BA105C"/>
  </w:style>
  <w:style w:type="character" w:customStyle="1" w:styleId="titreproduit">
    <w:name w:val="titre_produit"/>
    <w:basedOn w:val="Policepardfaut"/>
    <w:rsid w:val="00B74FEE"/>
  </w:style>
  <w:style w:type="character" w:customStyle="1" w:styleId="px8">
    <w:name w:val="px8"/>
    <w:basedOn w:val="Policepardfaut"/>
    <w:rsid w:val="00B74FEE"/>
  </w:style>
  <w:style w:type="paragraph" w:customStyle="1" w:styleId="comptence">
    <w:name w:val="compétence"/>
    <w:basedOn w:val="Normal"/>
    <w:rsid w:val="008C5FBD"/>
    <w:pPr>
      <w:spacing w:before="0"/>
      <w:ind w:left="1843" w:hanging="1843"/>
    </w:pPr>
    <w:rPr>
      <w:szCs w:val="20"/>
    </w:rPr>
  </w:style>
  <w:style w:type="paragraph" w:styleId="Textedebulles">
    <w:name w:val="Balloon Text"/>
    <w:basedOn w:val="Normal"/>
    <w:link w:val="TextedebullesCar"/>
    <w:rsid w:val="004768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768D3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4768D3"/>
    <w:rPr>
      <w:rFonts w:ascii="Arial" w:hAnsi="Arial" w:cs="Arial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768D3"/>
    <w:rPr>
      <w:rFonts w:ascii="Arial" w:hAnsi="Arial" w:cs="Arial"/>
      <w:b/>
      <w:bCs/>
      <w:i/>
      <w:iCs/>
      <w:sz w:val="28"/>
      <w:szCs w:val="28"/>
      <w:lang w:val="fr-FR" w:eastAsia="fr-FR"/>
    </w:rPr>
  </w:style>
  <w:style w:type="paragraph" w:customStyle="1" w:styleId="01eStandardAbstandvor8pt">
    <w:name w:val="01: eStandard Abstand vor 8pt"/>
    <w:basedOn w:val="Normal"/>
    <w:link w:val="01eStandardAbstandvor8ptZchn"/>
    <w:rsid w:val="00A13095"/>
    <w:pPr>
      <w:spacing w:before="160" w:line="320" w:lineRule="atLeast"/>
      <w:jc w:val="both"/>
    </w:pPr>
    <w:rPr>
      <w:rFonts w:cs="Tahoma"/>
      <w:spacing w:val="4"/>
      <w:sz w:val="20"/>
      <w:szCs w:val="16"/>
      <w:lang w:val="de-CH" w:eastAsia="de-DE"/>
    </w:rPr>
  </w:style>
  <w:style w:type="character" w:customStyle="1" w:styleId="01eStandardAbstandvor8ptZchn">
    <w:name w:val="01: eStandard Abstand vor 8pt Zchn"/>
    <w:basedOn w:val="Policepardfaut"/>
    <w:link w:val="01eStandardAbstandvor8pt"/>
    <w:rsid w:val="00A13095"/>
    <w:rPr>
      <w:rFonts w:ascii="Arial" w:hAnsi="Arial" w:cs="Tahoma"/>
      <w:spacing w:val="4"/>
      <w:szCs w:val="16"/>
      <w:lang w:val="de-CH" w:eastAsia="de-DE"/>
    </w:rPr>
  </w:style>
  <w:style w:type="paragraph" w:styleId="Paragraphedeliste">
    <w:name w:val="List Paragraph"/>
    <w:basedOn w:val="Normal"/>
    <w:uiPriority w:val="34"/>
    <w:qFormat/>
    <w:rsid w:val="00670FE9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2745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7E08F3"/>
    <w:rPr>
      <w:color w:val="605E5C"/>
      <w:shd w:val="clear" w:color="auto" w:fill="E1DFDD"/>
    </w:rPr>
  </w:style>
  <w:style w:type="table" w:customStyle="1" w:styleId="TableETML">
    <w:name w:val="Table ETML"/>
    <w:basedOn w:val="TableauNormal"/>
    <w:uiPriority w:val="99"/>
    <w:rsid w:val="003D26E5"/>
    <w:pPr>
      <w:spacing w:before="120" w:after="120" w:line="360" w:lineRule="auto"/>
      <w:ind w:left="170"/>
    </w:pPr>
    <w:rPr>
      <w:rFonts w:ascii="Arial" w:eastAsiaTheme="minorHAnsi" w:hAnsi="Arial" w:cstheme="minorBidi"/>
      <w:sz w:val="24"/>
      <w:szCs w:val="22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8CCE4" w:themeFill="accent1" w:themeFillTint="66"/>
    </w:tcPr>
    <w:tblStylePr w:type="firstRow">
      <w:rPr>
        <w:b/>
        <w:sz w:val="28"/>
      </w:rPr>
      <w:tblPr/>
      <w:tcPr>
        <w:shd w:val="clear" w:color="auto" w:fill="31849B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50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10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rms.office.com/r/if6pEDReH7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pcha\Desktop\C-101-CHA01-CdCCommunAvecExplication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0" ma:contentTypeDescription="Crée un document." ma:contentTypeScope="" ma:versionID="b3358188d437a6fddd019e15b599ff54">
  <xsd:schema xmlns:xsd="http://www.w3.org/2001/XMLSchema" xmlns:xs="http://www.w3.org/2001/XMLSchema" xmlns:p="http://schemas.microsoft.com/office/2006/metadata/properties" xmlns:ns2="bf2f2df3-a963-4452-b0e7-67dabc627c35" targetNamespace="http://schemas.microsoft.com/office/2006/metadata/properties" ma:root="true" ma:fieldsID="38f953dedac528d0a533a2a750970bbe" ns2:_=""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120B6-50CE-46A2-83DF-E5C45A968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946B7B-B845-4E72-A401-BCB4C8885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B6804A-AE37-4379-86CF-80CC93C44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5A2672-15D4-4FEC-80F3-135CB40A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C-101-CHA01-CdCCommunAvecExplications.dot</Template>
  <TotalTime>11259</TotalTime>
  <Pages>4</Pages>
  <Words>629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Évaluation 1 – Série A</vt:lpstr>
      <vt:lpstr>Évaluation 1 – Série A</vt:lpstr>
    </vt:vector>
  </TitlesOfParts>
  <Company>ETML</Company>
  <LinksUpToDate>false</LinksUpToDate>
  <CharactersWithSpaces>4085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http://www.pctop.ch/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http://www.pctop.ch/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1 – Série A</dc:title>
  <dc:creator>Cindy Hardegger</dc:creator>
  <cp:lastModifiedBy>Grégory Charmier</cp:lastModifiedBy>
  <cp:revision>818</cp:revision>
  <cp:lastPrinted>2022-11-05T16:39:00Z</cp:lastPrinted>
  <dcterms:created xsi:type="dcterms:W3CDTF">2014-09-01T09:17:00Z</dcterms:created>
  <dcterms:modified xsi:type="dcterms:W3CDTF">2022-11-05T19:07:00Z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